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7AA2B200" w:rsidR="00A002CA" w:rsidRDefault="009236B4"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DocumentName"/>
          <w:r>
            <w:rPr>
              <w:rFonts w:asciiTheme="majorHAnsi" w:eastAsiaTheme="majorEastAsia" w:hAnsiTheme="majorHAnsi" w:cstheme="majorBidi"/>
              <w:caps/>
              <w:color w:val="4A66AC" w:themeColor="accent1"/>
              <w:sz w:val="80"/>
              <w:szCs w:val="80"/>
            </w:rPr>
            <w:t>System Test Documentation</w:t>
          </w:r>
          <w:bookmarkEnd w:id="0"/>
        </w:p>
        <w:p w14:paraId="1ABB71E9" w14:textId="6A66051F"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A5A281" w14:textId="04887011" w:rsidR="00A002CA" w:rsidRPr="000205F3" w:rsidRDefault="00A002CA" w:rsidP="00AA6BE4">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2B2736B8"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2" w:name="DocumentInfo_Version"/>
                                <w:r w:rsidR="009236B4">
                                  <w:rPr>
                                    <w:rStyle w:val="SubtleEmphasis"/>
                                  </w:rPr>
                                  <w:t>1.</w:t>
                                </w:r>
                                <w:r w:rsidR="005B60D2">
                                  <w:rPr>
                                    <w:rStyle w:val="SubtleEmphasis"/>
                                  </w:rPr>
                                  <w:t>1</w:t>
                                </w:r>
                                <w:r w:rsidR="009236B4">
                                  <w:rPr>
                                    <w:rStyle w:val="SubtleEmphasis"/>
                                  </w:rPr>
                                  <w:t>.0</w:t>
                                </w:r>
                                <w:bookmarkEnd w:id="2"/>
                              </w:p>
                              <w:p w14:paraId="143C0DC9" w14:textId="30BD1E65"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9236B4">
                                  <w:rPr>
                                    <w:rStyle w:val="SubtleEmphasis"/>
                                  </w:rPr>
                                  <w:t>0</w:t>
                                </w:r>
                                <w:r w:rsidR="005B60D2">
                                  <w:rPr>
                                    <w:rStyle w:val="SubtleEmphasis"/>
                                  </w:rPr>
                                  <w:t>5</w:t>
                                </w:r>
                                <w:r w:rsidR="009236B4">
                                  <w:rPr>
                                    <w:rStyle w:val="SubtleEmphasis"/>
                                  </w:rPr>
                                  <w:t>/2</w:t>
                                </w:r>
                                <w:r w:rsidR="005B60D2">
                                  <w:rPr>
                                    <w:rStyle w:val="SubtleEmphasis"/>
                                  </w:rPr>
                                  <w:t>6</w:t>
                                </w:r>
                                <w:r w:rsidR="009236B4">
                                  <w:rPr>
                                    <w:rStyle w:val="SubtleEmphasis"/>
                                  </w:rPr>
                                  <w:t>/2023</w:t>
                                </w:r>
                              </w:p>
                              <w:p w14:paraId="5EE9983B" w14:textId="3D1E2F51" w:rsidR="00A002CA" w:rsidRPr="00B55A5D" w:rsidRDefault="00000000" w:rsidP="00674B22">
                                <w:pPr>
                                  <w:pStyle w:val="NoSpacing"/>
                                  <w:spacing w:after="40" w:line="720" w:lineRule="auto"/>
                                  <w:jc w:val="center"/>
                                  <w:rPr>
                                    <w:rStyle w:val="SubtleEmphasis"/>
                                  </w:rPr>
                                </w:pPr>
                                <w:hyperlink r:id="rId13" w:history="1">
                                  <w:r w:rsidR="00674B22"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2B2736B8" w:rsidR="00A002CA" w:rsidRPr="00B55A5D" w:rsidRDefault="00A002CA" w:rsidP="00A002CA">
                          <w:pPr>
                            <w:pStyle w:val="NoSpacing"/>
                            <w:spacing w:after="40" w:line="720" w:lineRule="auto"/>
                            <w:jc w:val="center"/>
                            <w:rPr>
                              <w:rStyle w:val="SubtleEmphasis"/>
                            </w:rPr>
                          </w:pPr>
                          <w:r w:rsidRPr="00B55A5D">
                            <w:rPr>
                              <w:rStyle w:val="SubtleEmphasis"/>
                            </w:rPr>
                            <w:t xml:space="preserve">Version: </w:t>
                          </w:r>
                          <w:bookmarkStart w:id="3" w:name="DocumentInfo_Version"/>
                          <w:r w:rsidR="009236B4">
                            <w:rPr>
                              <w:rStyle w:val="SubtleEmphasis"/>
                            </w:rPr>
                            <w:t>1.</w:t>
                          </w:r>
                          <w:r w:rsidR="005B60D2">
                            <w:rPr>
                              <w:rStyle w:val="SubtleEmphasis"/>
                            </w:rPr>
                            <w:t>1</w:t>
                          </w:r>
                          <w:r w:rsidR="009236B4">
                            <w:rPr>
                              <w:rStyle w:val="SubtleEmphasis"/>
                            </w:rPr>
                            <w:t>.0</w:t>
                          </w:r>
                          <w:bookmarkEnd w:id="3"/>
                        </w:p>
                        <w:p w14:paraId="143C0DC9" w14:textId="30BD1E65"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9236B4">
                            <w:rPr>
                              <w:rStyle w:val="SubtleEmphasis"/>
                            </w:rPr>
                            <w:t>0</w:t>
                          </w:r>
                          <w:r w:rsidR="005B60D2">
                            <w:rPr>
                              <w:rStyle w:val="SubtleEmphasis"/>
                            </w:rPr>
                            <w:t>5</w:t>
                          </w:r>
                          <w:r w:rsidR="009236B4">
                            <w:rPr>
                              <w:rStyle w:val="SubtleEmphasis"/>
                            </w:rPr>
                            <w:t>/2</w:t>
                          </w:r>
                          <w:r w:rsidR="005B60D2">
                            <w:rPr>
                              <w:rStyle w:val="SubtleEmphasis"/>
                            </w:rPr>
                            <w:t>6</w:t>
                          </w:r>
                          <w:r w:rsidR="009236B4">
                            <w:rPr>
                              <w:rStyle w:val="SubtleEmphasis"/>
                            </w:rPr>
                            <w:t>/2023</w:t>
                          </w:r>
                        </w:p>
                        <w:p w14:paraId="5EE9983B" w14:textId="3D1E2F51" w:rsidR="00A002CA" w:rsidRPr="00B55A5D" w:rsidRDefault="00000000" w:rsidP="00674B22">
                          <w:pPr>
                            <w:pStyle w:val="NoSpacing"/>
                            <w:spacing w:after="40" w:line="720" w:lineRule="auto"/>
                            <w:jc w:val="center"/>
                            <w:rPr>
                              <w:rStyle w:val="SubtleEmphasis"/>
                            </w:rPr>
                          </w:pPr>
                          <w:hyperlink r:id="rId14" w:history="1">
                            <w:r w:rsidR="00674B22"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sdtContent>
    </w:sdt>
    <w:p w14:paraId="1E5829F9" w14:textId="77777777" w:rsidR="00A002CA" w:rsidRDefault="00A002CA" w:rsidP="00A002CA">
      <w:pPr>
        <w:pStyle w:val="Title"/>
        <w:jc w:val="center"/>
      </w:pPr>
      <w:r>
        <w:lastRenderedPageBreak/>
        <w:t>REVISIONS</w:t>
      </w:r>
    </w:p>
    <w:p w14:paraId="77F48F19" w14:textId="77777777" w:rsidR="004251CF" w:rsidRDefault="004251CF" w:rsidP="004251CF"/>
    <w:p w14:paraId="058E3CC6" w14:textId="4F474339" w:rsidR="004251CF" w:rsidRDefault="004251CF" w:rsidP="004251CF">
      <w:r>
        <w:tab/>
        <w:t>Within this document, being the first in its series, no revisions to previous documents or plans are present. Instead, this version (</w:t>
      </w:r>
      <w:r w:rsidRPr="000C0DED">
        <w:t>v</w:t>
      </w:r>
      <w:fldSimple w:instr=" REF DocumentInfo_Version ">
        <w:r w:rsidR="00D02650">
          <w:rPr>
            <w:rStyle w:val="SubtleEmphasis"/>
          </w:rPr>
          <w:t>1.1.0</w:t>
        </w:r>
      </w:fldSimple>
      <w:r>
        <w:t xml:space="preserve">) of the </w:t>
      </w:r>
      <w:r w:rsidRPr="004251CF">
        <w:rPr>
          <w:rStyle w:val="SubtleEmphasis"/>
        </w:rPr>
        <w:fldChar w:fldCharType="begin"/>
      </w:r>
      <w:r w:rsidRPr="004251CF">
        <w:rPr>
          <w:rStyle w:val="SubtleEmphasis"/>
        </w:rPr>
        <w:instrText xml:space="preserve"> REF DocumentInfo_DocumentName </w:instrText>
      </w:r>
      <w:r>
        <w:rPr>
          <w:rStyle w:val="SubtleEmphasis"/>
        </w:rPr>
        <w:instrText xml:space="preserve"> \* MERGEFORMAT </w:instrText>
      </w:r>
      <w:r w:rsidRPr="004251CF">
        <w:rPr>
          <w:rStyle w:val="SubtleEmphasis"/>
        </w:rPr>
        <w:fldChar w:fldCharType="separate"/>
      </w:r>
      <w:r w:rsidR="00D02650" w:rsidRPr="00D02650">
        <w:rPr>
          <w:rStyle w:val="SubtleEmphasis"/>
        </w:rPr>
        <w:t>System Test Documentation</w:t>
      </w:r>
      <w:r w:rsidRPr="004251CF">
        <w:rPr>
          <w:rStyle w:val="SubtleEmphasis"/>
        </w:rPr>
        <w:fldChar w:fldCharType="end"/>
      </w:r>
      <w:r>
        <w:t xml:space="preserve"> (STD) for the project of the working title “</w:t>
      </w:r>
      <w:r w:rsidRPr="004251CF">
        <w:rPr>
          <w:rStyle w:val="SubtleEmphasis"/>
        </w:rPr>
        <w:fldChar w:fldCharType="begin"/>
      </w:r>
      <w:r w:rsidRPr="004251CF">
        <w:rPr>
          <w:rStyle w:val="SubtleEmphasis"/>
        </w:rPr>
        <w:instrText xml:space="preserve"> REF DocumentInfo_WorkingTitle </w:instrText>
      </w:r>
      <w:r>
        <w:rPr>
          <w:rStyle w:val="SubtleEmphasis"/>
        </w:rPr>
        <w:instrText xml:space="preserve"> \* MERGEFORMAT </w:instrText>
      </w:r>
      <w:r w:rsidRPr="004251CF">
        <w:rPr>
          <w:rStyle w:val="SubtleEmphasis"/>
        </w:rPr>
        <w:fldChar w:fldCharType="separate"/>
      </w:r>
      <w:r w:rsidR="00D02650" w:rsidRPr="00D02650">
        <w:rPr>
          <w:rStyle w:val="SubtleEmphasis"/>
        </w:rPr>
        <w:t>Magic: The Gathering™ - Unofficial Collector’s Compendium</w:t>
      </w:r>
      <w:r w:rsidRPr="004251CF">
        <w:rPr>
          <w:rStyle w:val="SubtleEmphasis"/>
        </w:rPr>
        <w:fldChar w:fldCharType="end"/>
      </w:r>
      <w:r>
        <w:t>” shall set forth the first iteration of this documentation to act as a basis for any future changes or revisions.</w:t>
      </w:r>
    </w:p>
    <w:p w14:paraId="3CBE2DCE" w14:textId="77777777" w:rsidR="004251CF" w:rsidRDefault="004251CF" w:rsidP="004251CF">
      <w:r>
        <w:tab/>
      </w:r>
    </w:p>
    <w:p w14:paraId="66F00250" w14:textId="77777777" w:rsidR="004251CF" w:rsidRDefault="004251CF" w:rsidP="004251CF">
      <w:pPr>
        <w:pStyle w:val="Heading1"/>
      </w:pPr>
      <w:r>
        <w:t>Revision Chart</w:t>
      </w:r>
    </w:p>
    <w:p w14:paraId="2095A609" w14:textId="77777777" w:rsidR="004251CF" w:rsidRPr="00A04BD8" w:rsidRDefault="004251CF" w:rsidP="004251CF"/>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4251CF" w14:paraId="42EA3238" w14:textId="77777777" w:rsidTr="0048275A">
        <w:trPr>
          <w:trHeight w:hRule="exact" w:val="288"/>
          <w:jc w:val="center"/>
        </w:trPr>
        <w:tc>
          <w:tcPr>
            <w:tcW w:w="1000" w:type="pct"/>
            <w:shd w:val="clear" w:color="auto" w:fill="auto"/>
            <w:vAlign w:val="center"/>
          </w:tcPr>
          <w:p w14:paraId="280F5B1F" w14:textId="77777777" w:rsidR="004251CF" w:rsidRDefault="004251CF" w:rsidP="0048275A">
            <w:r>
              <w:t>Version</w:t>
            </w:r>
          </w:p>
        </w:tc>
        <w:tc>
          <w:tcPr>
            <w:tcW w:w="1000" w:type="pct"/>
            <w:shd w:val="clear" w:color="auto" w:fill="auto"/>
            <w:vAlign w:val="center"/>
          </w:tcPr>
          <w:p w14:paraId="70278269" w14:textId="77777777" w:rsidR="004251CF" w:rsidRDefault="004251CF" w:rsidP="0048275A">
            <w:r>
              <w:t>Primary Author(s)</w:t>
            </w:r>
          </w:p>
        </w:tc>
        <w:tc>
          <w:tcPr>
            <w:tcW w:w="1000" w:type="pct"/>
            <w:shd w:val="clear" w:color="auto" w:fill="auto"/>
            <w:vAlign w:val="center"/>
          </w:tcPr>
          <w:p w14:paraId="36C2E14B" w14:textId="77777777" w:rsidR="004251CF" w:rsidRDefault="004251CF" w:rsidP="0048275A">
            <w:r>
              <w:t>Description of Version</w:t>
            </w:r>
          </w:p>
        </w:tc>
        <w:tc>
          <w:tcPr>
            <w:tcW w:w="1000" w:type="pct"/>
            <w:shd w:val="clear" w:color="auto" w:fill="auto"/>
            <w:vAlign w:val="center"/>
          </w:tcPr>
          <w:p w14:paraId="6D49CA7E" w14:textId="77777777" w:rsidR="004251CF" w:rsidRDefault="004251CF" w:rsidP="0048275A">
            <w:r>
              <w:t>Date Completed</w:t>
            </w:r>
          </w:p>
        </w:tc>
      </w:tr>
      <w:tr w:rsidR="004251CF" w14:paraId="0EAA395D" w14:textId="77777777" w:rsidTr="0048275A">
        <w:trPr>
          <w:jc w:val="center"/>
        </w:trPr>
        <w:tc>
          <w:tcPr>
            <w:tcW w:w="1000" w:type="pct"/>
            <w:shd w:val="clear" w:color="auto" w:fill="auto"/>
            <w:vAlign w:val="center"/>
          </w:tcPr>
          <w:p w14:paraId="2D955E4B" w14:textId="77777777" w:rsidR="004251CF" w:rsidRDefault="004251CF" w:rsidP="0048275A">
            <w:pPr>
              <w:spacing w:after="0" w:line="240" w:lineRule="auto"/>
              <w:contextualSpacing/>
            </w:pPr>
            <w:r>
              <w:t>Draft</w:t>
            </w:r>
          </w:p>
        </w:tc>
        <w:tc>
          <w:tcPr>
            <w:tcW w:w="1000" w:type="pct"/>
            <w:shd w:val="clear" w:color="auto" w:fill="auto"/>
            <w:vAlign w:val="center"/>
          </w:tcPr>
          <w:p w14:paraId="564F35D1" w14:textId="77777777" w:rsidR="004251CF" w:rsidRDefault="004251CF" w:rsidP="0048275A">
            <w:pPr>
              <w:spacing w:after="0" w:line="240" w:lineRule="auto"/>
              <w:contextualSpacing/>
            </w:pPr>
            <w:r>
              <w:t>Caine Smith</w:t>
            </w:r>
          </w:p>
        </w:tc>
        <w:tc>
          <w:tcPr>
            <w:tcW w:w="2000" w:type="pct"/>
            <w:shd w:val="clear" w:color="auto" w:fill="auto"/>
            <w:vAlign w:val="center"/>
          </w:tcPr>
          <w:p w14:paraId="37D07336" w14:textId="77777777" w:rsidR="004251CF" w:rsidRDefault="004251CF" w:rsidP="0048275A">
            <w:pPr>
              <w:spacing w:after="0" w:line="240" w:lineRule="auto"/>
              <w:contextualSpacing/>
            </w:pPr>
            <w:r>
              <w:t>Initial draft. Created for distribution and comment review.</w:t>
            </w:r>
          </w:p>
        </w:tc>
        <w:tc>
          <w:tcPr>
            <w:tcW w:w="1000" w:type="pct"/>
            <w:shd w:val="clear" w:color="auto" w:fill="auto"/>
            <w:vAlign w:val="center"/>
          </w:tcPr>
          <w:p w14:paraId="52E0A1C1" w14:textId="4AF668B6" w:rsidR="005B60D2" w:rsidRDefault="004251CF" w:rsidP="0048275A">
            <w:pPr>
              <w:spacing w:after="0" w:line="240" w:lineRule="auto"/>
              <w:contextualSpacing/>
            </w:pPr>
            <w:r>
              <w:t>04/27/2023</w:t>
            </w:r>
          </w:p>
        </w:tc>
      </w:tr>
      <w:tr w:rsidR="005B60D2" w14:paraId="12B90E3E" w14:textId="77777777" w:rsidTr="0048275A">
        <w:trPr>
          <w:jc w:val="center"/>
        </w:trPr>
        <w:tc>
          <w:tcPr>
            <w:tcW w:w="1000" w:type="pct"/>
            <w:shd w:val="clear" w:color="auto" w:fill="auto"/>
            <w:vAlign w:val="center"/>
          </w:tcPr>
          <w:p w14:paraId="5A1354B4" w14:textId="7A641382" w:rsidR="005B60D2" w:rsidRDefault="005B60D2" w:rsidP="0048275A">
            <w:pPr>
              <w:spacing w:after="0" w:line="240" w:lineRule="auto"/>
              <w:contextualSpacing/>
            </w:pPr>
            <w:r>
              <w:t>1.1.0</w:t>
            </w:r>
          </w:p>
        </w:tc>
        <w:tc>
          <w:tcPr>
            <w:tcW w:w="1000" w:type="pct"/>
            <w:shd w:val="clear" w:color="auto" w:fill="auto"/>
            <w:vAlign w:val="center"/>
          </w:tcPr>
          <w:p w14:paraId="32A559A1" w14:textId="35754FFD" w:rsidR="005B60D2" w:rsidRDefault="005B60D2" w:rsidP="0048275A">
            <w:pPr>
              <w:spacing w:after="0" w:line="240" w:lineRule="auto"/>
              <w:contextualSpacing/>
            </w:pPr>
            <w:r>
              <w:t>Caine Smith</w:t>
            </w:r>
          </w:p>
        </w:tc>
        <w:tc>
          <w:tcPr>
            <w:tcW w:w="2000" w:type="pct"/>
            <w:shd w:val="clear" w:color="auto" w:fill="auto"/>
            <w:vAlign w:val="center"/>
          </w:tcPr>
          <w:p w14:paraId="0C6C3FF8" w14:textId="6486B7F7" w:rsidR="005B60D2" w:rsidRDefault="005B60D2" w:rsidP="0048275A">
            <w:pPr>
              <w:spacing w:after="0" w:line="240" w:lineRule="auto"/>
              <w:contextualSpacing/>
            </w:pPr>
            <w:r>
              <w:t xml:space="preserve">Revision. Introducing first round of </w:t>
            </w:r>
            <w:r w:rsidR="001F1454">
              <w:t>testing logs.</w:t>
            </w:r>
          </w:p>
        </w:tc>
        <w:tc>
          <w:tcPr>
            <w:tcW w:w="1000" w:type="pct"/>
            <w:shd w:val="clear" w:color="auto" w:fill="auto"/>
            <w:vAlign w:val="center"/>
          </w:tcPr>
          <w:p w14:paraId="2FDED5B3" w14:textId="1E68EA5E" w:rsidR="005B60D2" w:rsidRDefault="001F1454" w:rsidP="0048275A">
            <w:pPr>
              <w:spacing w:after="0" w:line="240" w:lineRule="auto"/>
              <w:contextualSpacing/>
            </w:pPr>
            <w:r>
              <w:t>05/26/2023</w:t>
            </w:r>
          </w:p>
        </w:tc>
      </w:tr>
    </w:tbl>
    <w:p w14:paraId="0246AC00" w14:textId="77777777" w:rsidR="004251CF" w:rsidRPr="004251CF" w:rsidRDefault="004251CF" w:rsidP="004251CF"/>
    <w:p w14:paraId="374EF9A5" w14:textId="77777777" w:rsidR="00A002CA" w:rsidRDefault="00A002CA" w:rsidP="00A002CA">
      <w:r>
        <w:br w:type="page"/>
      </w:r>
    </w:p>
    <w:p w14:paraId="6BCBEDA7" w14:textId="77777777" w:rsidR="00A002CA" w:rsidRDefault="00A002CA" w:rsidP="00A002CA">
      <w:pPr>
        <w:pStyle w:val="Title"/>
        <w:jc w:val="center"/>
      </w:pPr>
      <w:r>
        <w:lastRenderedPageBreak/>
        <w:t>TABLE OF CONTENTS</w:t>
      </w:r>
    </w:p>
    <w:p w14:paraId="09692126" w14:textId="77777777" w:rsidR="00A002CA" w:rsidRDefault="00A002CA" w:rsidP="00A002CA"/>
    <w:p w14:paraId="21295D7D" w14:textId="77777777" w:rsidR="00A002CA" w:rsidRDefault="00A002CA" w:rsidP="00A002CA">
      <w:pPr>
        <w:pStyle w:val="Heading1"/>
      </w:pPr>
      <w:r>
        <w:t>Index</w:t>
      </w:r>
    </w:p>
    <w:p w14:paraId="4AF43E1B" w14:textId="77777777" w:rsidR="00A002CA" w:rsidRDefault="00A002CA" w:rsidP="00A002CA">
      <w:pPr>
        <w:pStyle w:val="ListParagraph"/>
        <w:numPr>
          <w:ilvl w:val="0"/>
          <w:numId w:val="3"/>
        </w:numPr>
        <w:tabs>
          <w:tab w:val="left" w:leader="dot" w:pos="9360"/>
        </w:tabs>
      </w:pPr>
      <w:r>
        <w:t>Introduction</w:t>
      </w:r>
      <w:r>
        <w:tab/>
        <w:t>3</w:t>
      </w:r>
    </w:p>
    <w:p w14:paraId="2E7ACAF7" w14:textId="6EE0877B" w:rsidR="0028380B" w:rsidRDefault="0028380B" w:rsidP="0028380B">
      <w:pPr>
        <w:pStyle w:val="ListParagraph"/>
        <w:numPr>
          <w:ilvl w:val="1"/>
          <w:numId w:val="3"/>
        </w:numPr>
        <w:tabs>
          <w:tab w:val="left" w:leader="dot" w:pos="9360"/>
        </w:tabs>
      </w:pPr>
      <w:r>
        <w:t>System Overview</w:t>
      </w:r>
      <w:r>
        <w:tab/>
        <w:t>3</w:t>
      </w:r>
    </w:p>
    <w:p w14:paraId="4ED1C982" w14:textId="099F700D" w:rsidR="0028380B" w:rsidRDefault="0028380B" w:rsidP="0028380B">
      <w:pPr>
        <w:pStyle w:val="ListParagraph"/>
        <w:numPr>
          <w:ilvl w:val="1"/>
          <w:numId w:val="3"/>
        </w:numPr>
        <w:tabs>
          <w:tab w:val="left" w:leader="dot" w:pos="9360"/>
        </w:tabs>
      </w:pPr>
      <w:r>
        <w:t>Test Approach</w:t>
      </w:r>
      <w:r>
        <w:tab/>
        <w:t>3</w:t>
      </w:r>
    </w:p>
    <w:p w14:paraId="60DDF831" w14:textId="7D14B082" w:rsidR="0028380B" w:rsidRDefault="0028380B" w:rsidP="0028380B">
      <w:pPr>
        <w:pStyle w:val="ListParagraph"/>
        <w:numPr>
          <w:ilvl w:val="0"/>
          <w:numId w:val="3"/>
        </w:numPr>
        <w:tabs>
          <w:tab w:val="left" w:leader="dot" w:pos="9360"/>
        </w:tabs>
      </w:pPr>
      <w:r>
        <w:t>Test Plan</w:t>
      </w:r>
      <w:r>
        <w:tab/>
        <w:t>4</w:t>
      </w:r>
    </w:p>
    <w:p w14:paraId="174D89C2" w14:textId="1C9A7DC0" w:rsidR="0028380B" w:rsidRDefault="0028380B" w:rsidP="0028380B">
      <w:pPr>
        <w:pStyle w:val="ListParagraph"/>
        <w:numPr>
          <w:ilvl w:val="1"/>
          <w:numId w:val="3"/>
        </w:numPr>
        <w:tabs>
          <w:tab w:val="left" w:leader="dot" w:pos="9360"/>
        </w:tabs>
      </w:pPr>
      <w:r>
        <w:t>Features to be Tested</w:t>
      </w:r>
      <w:r>
        <w:tab/>
        <w:t>4</w:t>
      </w:r>
    </w:p>
    <w:p w14:paraId="1F39BBB0" w14:textId="01BF0E11" w:rsidR="0028380B" w:rsidRDefault="0028380B" w:rsidP="0028380B">
      <w:pPr>
        <w:pStyle w:val="ListParagraph"/>
        <w:numPr>
          <w:ilvl w:val="1"/>
          <w:numId w:val="3"/>
        </w:numPr>
        <w:tabs>
          <w:tab w:val="left" w:leader="dot" w:pos="9360"/>
        </w:tabs>
      </w:pPr>
      <w:r>
        <w:t>Features not to be Tested</w:t>
      </w:r>
      <w:r>
        <w:tab/>
        <w:t>5</w:t>
      </w:r>
    </w:p>
    <w:p w14:paraId="2D1D99D3" w14:textId="4D3CA27C" w:rsidR="0028380B" w:rsidRDefault="0028380B" w:rsidP="0028380B">
      <w:pPr>
        <w:pStyle w:val="ListParagraph"/>
        <w:numPr>
          <w:ilvl w:val="1"/>
          <w:numId w:val="3"/>
        </w:numPr>
        <w:tabs>
          <w:tab w:val="left" w:leader="dot" w:pos="9360"/>
        </w:tabs>
      </w:pPr>
      <w:r>
        <w:t>Testing Tools and Environment</w:t>
      </w:r>
      <w:r>
        <w:tab/>
        <w:t>5</w:t>
      </w:r>
    </w:p>
    <w:p w14:paraId="39872938" w14:textId="41FEAB15" w:rsidR="0028380B" w:rsidRDefault="0028380B" w:rsidP="0028380B">
      <w:pPr>
        <w:pStyle w:val="ListParagraph"/>
        <w:numPr>
          <w:ilvl w:val="0"/>
          <w:numId w:val="3"/>
        </w:numPr>
        <w:tabs>
          <w:tab w:val="left" w:leader="dot" w:pos="9360"/>
        </w:tabs>
      </w:pPr>
      <w:r>
        <w:t>System / Software Test Cases</w:t>
      </w:r>
      <w:r>
        <w:tab/>
        <w:t>6</w:t>
      </w:r>
    </w:p>
    <w:p w14:paraId="7D322624" w14:textId="6B3AAA1A" w:rsidR="0028380B" w:rsidRDefault="0028380B" w:rsidP="0028380B">
      <w:pPr>
        <w:pStyle w:val="ListParagraph"/>
        <w:numPr>
          <w:ilvl w:val="0"/>
          <w:numId w:val="3"/>
        </w:numPr>
        <w:tabs>
          <w:tab w:val="left" w:leader="dot" w:pos="9360"/>
        </w:tabs>
      </w:pPr>
      <w:r>
        <w:t>Additional Material</w:t>
      </w:r>
      <w:r>
        <w:tab/>
        <w:t>9</w:t>
      </w:r>
    </w:p>
    <w:p w14:paraId="3B656357" w14:textId="0DC36FBC" w:rsidR="0028380B" w:rsidRDefault="0028380B" w:rsidP="0028380B">
      <w:pPr>
        <w:pStyle w:val="ListParagraph"/>
        <w:numPr>
          <w:ilvl w:val="0"/>
          <w:numId w:val="3"/>
        </w:numPr>
        <w:tabs>
          <w:tab w:val="left" w:leader="dot" w:pos="9360"/>
        </w:tabs>
      </w:pPr>
      <w:r>
        <w:t>Appendix A. Test Logs</w:t>
      </w:r>
      <w:r>
        <w:tab/>
        <w:t>10</w:t>
      </w:r>
    </w:p>
    <w:p w14:paraId="7A841F40" w14:textId="7FE573E5" w:rsidR="0028380B" w:rsidRDefault="0028380B" w:rsidP="005F1BD3">
      <w:pPr>
        <w:pStyle w:val="ListParagraph"/>
        <w:numPr>
          <w:ilvl w:val="1"/>
          <w:numId w:val="3"/>
        </w:numPr>
        <w:tabs>
          <w:tab w:val="left" w:leader="dot" w:pos="9360"/>
        </w:tabs>
      </w:pPr>
      <w:r>
        <w:t>A.1.1 Log for Test 1.1</w:t>
      </w:r>
      <w:r w:rsidR="005F1BD3">
        <w:tab/>
        <w:t>10</w:t>
      </w:r>
    </w:p>
    <w:p w14:paraId="7A3BFDDB" w14:textId="379A9B7B" w:rsidR="005F1BD3" w:rsidRDefault="005F1BD3" w:rsidP="005F1BD3">
      <w:pPr>
        <w:pStyle w:val="ListParagraph"/>
        <w:numPr>
          <w:ilvl w:val="2"/>
          <w:numId w:val="3"/>
        </w:numPr>
        <w:tabs>
          <w:tab w:val="left" w:leader="dot" w:pos="9360"/>
        </w:tabs>
      </w:pPr>
      <w:r>
        <w:t>Test Results</w:t>
      </w:r>
      <w:r>
        <w:tab/>
        <w:t>10</w:t>
      </w:r>
    </w:p>
    <w:p w14:paraId="16FF6668" w14:textId="46DFD963" w:rsidR="00A002CA" w:rsidRDefault="005F1BD3" w:rsidP="00A002CA">
      <w:pPr>
        <w:pStyle w:val="ListParagraph"/>
        <w:numPr>
          <w:ilvl w:val="2"/>
          <w:numId w:val="3"/>
        </w:numPr>
        <w:tabs>
          <w:tab w:val="left" w:leader="dot" w:pos="9360"/>
        </w:tabs>
      </w:pPr>
      <w:r>
        <w:t>Incident Report</w:t>
      </w:r>
      <w:r>
        <w:tab/>
        <w:t>10</w:t>
      </w:r>
      <w:r w:rsidR="00A002CA">
        <w:br w:type="page"/>
      </w:r>
    </w:p>
    <w:p w14:paraId="5F085A07" w14:textId="77777777" w:rsidR="00A002CA" w:rsidRDefault="00A002CA" w:rsidP="00A002CA">
      <w:pPr>
        <w:pStyle w:val="Title"/>
        <w:jc w:val="center"/>
      </w:pPr>
      <w:r>
        <w:lastRenderedPageBreak/>
        <w:t>INTRODUCTION</w:t>
      </w:r>
    </w:p>
    <w:p w14:paraId="5E72ABDD" w14:textId="77777777" w:rsidR="00A002CA" w:rsidRPr="0074042F" w:rsidRDefault="00A002CA" w:rsidP="00A002CA"/>
    <w:p w14:paraId="0F1EA2EA" w14:textId="7948D272" w:rsidR="0074042F" w:rsidRDefault="003E449B" w:rsidP="003E449B">
      <w:pPr>
        <w:pStyle w:val="Heading1"/>
      </w:pPr>
      <w:r>
        <w:t>System Overview</w:t>
      </w:r>
    </w:p>
    <w:p w14:paraId="18052D5D" w14:textId="604E2CBD" w:rsidR="003E449B" w:rsidRDefault="003E449B" w:rsidP="003E449B">
      <w:r>
        <w:tab/>
        <w:t>This project will make use of a combination of testing tools and utilities to ensure that key functions and features all work as anticipated for the sake o</w:t>
      </w:r>
      <w:r w:rsidR="0014703D">
        <w:t xml:space="preserve">f delivering a consistent and reliable product. Of the products to be used, the three (3) main testing utilities will be JUnit (Java Testing), XUnit (C# Testing), and Selenium (Automated Browser Testing). </w:t>
      </w:r>
    </w:p>
    <w:p w14:paraId="40644D3C" w14:textId="4715510C" w:rsidR="00F0386C" w:rsidRDefault="00F0386C" w:rsidP="003E449B">
      <w:r>
        <w:tab/>
        <w:t>Due to the wide range of languages in use within this application, it is important to keep in mind when to use each individual tool. JUnit should be utilized primarily when testing the custom web API service</w:t>
      </w:r>
      <w:r w:rsidR="00F1352D">
        <w:t>, and a combination of Selenium and XUnit should be used for testing functions and behaviors of the web application interface.</w:t>
      </w:r>
    </w:p>
    <w:p w14:paraId="7481052D" w14:textId="536E137A" w:rsidR="003E449B" w:rsidRDefault="003E449B" w:rsidP="003E449B">
      <w:pPr>
        <w:pStyle w:val="Heading1"/>
      </w:pPr>
      <w:r>
        <w:t>Test Approach</w:t>
      </w:r>
    </w:p>
    <w:p w14:paraId="067163E3" w14:textId="77777777" w:rsidR="00F1352D" w:rsidRDefault="00F1352D" w:rsidP="00F1352D"/>
    <w:p w14:paraId="1BA6957E" w14:textId="4675EEE9" w:rsidR="00F1352D" w:rsidRDefault="00F1352D" w:rsidP="00F1352D">
      <w:r>
        <w:tab/>
        <w:t>This project shall follow a Test Driven Design approach. For each notable section, a minimum of three (3) probing, meaningful tests will be written to ensure that key features and behaviors function exactly as intended. Any deviation should be noted with the creation of an issue within the project’s KanBan and handled a</w:t>
      </w:r>
      <w:r w:rsidR="003F6AA6">
        <w:t>s soon as possible as failure to do so could result in further problems as development progresses.</w:t>
      </w:r>
    </w:p>
    <w:p w14:paraId="16D1334F" w14:textId="61A60044" w:rsidR="003F6AA6" w:rsidRDefault="003F6AA6" w:rsidP="00F1352D">
      <w:r>
        <w:tab/>
        <w:t>To ensure that there is a minimum of bugs in the system, tests should be run regularly. At minimum, 3 tests should be run during every sprint. One at the start, one in the middle, and one at the end. Further tests are encouraged, but not required.</w:t>
      </w:r>
    </w:p>
    <w:p w14:paraId="6832C5DE" w14:textId="3F36CB12" w:rsidR="00BE715D" w:rsidRDefault="00BE715D">
      <w:r>
        <w:br w:type="page"/>
      </w:r>
    </w:p>
    <w:p w14:paraId="34194DA1" w14:textId="609EBEB6" w:rsidR="00BE715D" w:rsidRDefault="00BE715D" w:rsidP="00BE715D">
      <w:pPr>
        <w:pStyle w:val="Title"/>
        <w:jc w:val="center"/>
      </w:pPr>
      <w:r>
        <w:lastRenderedPageBreak/>
        <w:t>TEST PLAN</w:t>
      </w:r>
    </w:p>
    <w:p w14:paraId="652A4D47" w14:textId="77777777" w:rsidR="00BE715D" w:rsidRDefault="00BE715D" w:rsidP="00BE715D"/>
    <w:p w14:paraId="2D772BB8" w14:textId="003722DE" w:rsidR="002E6A63" w:rsidRDefault="00BE715D" w:rsidP="002E6A63">
      <w:pPr>
        <w:pStyle w:val="Heading1"/>
      </w:pPr>
      <w:r>
        <w:t>Features to be Tested</w:t>
      </w:r>
    </w:p>
    <w:p w14:paraId="1FA37ACD" w14:textId="701DF6C1" w:rsidR="002E6A63" w:rsidRDefault="002E6A63" w:rsidP="002E6A63">
      <w:r>
        <w:tab/>
        <w:t>Important features to be teste</w:t>
      </w:r>
      <w:r w:rsidR="00FF25A1">
        <w:t>d are as follows:</w:t>
      </w:r>
    </w:p>
    <w:p w14:paraId="444013D8" w14:textId="3C6B122D" w:rsidR="00836D2A" w:rsidRDefault="00836D2A" w:rsidP="00836D2A">
      <w:pPr>
        <w:pStyle w:val="ListParagraph"/>
        <w:numPr>
          <w:ilvl w:val="0"/>
          <w:numId w:val="4"/>
        </w:numPr>
      </w:pPr>
      <w:r>
        <w:t>1.1 GET Handler (RESTful Service)</w:t>
      </w:r>
    </w:p>
    <w:p w14:paraId="694617E3" w14:textId="2A438F0E" w:rsidR="00836D2A" w:rsidRDefault="00836D2A" w:rsidP="00836D2A">
      <w:pPr>
        <w:pStyle w:val="ListParagraph"/>
        <w:numPr>
          <w:ilvl w:val="0"/>
          <w:numId w:val="4"/>
        </w:numPr>
      </w:pPr>
      <w:r>
        <w:t>1.2 POST Handler (RESTful Service)</w:t>
      </w:r>
    </w:p>
    <w:p w14:paraId="6E1B1D11" w14:textId="37F8CAA9" w:rsidR="00836D2A" w:rsidRDefault="00836D2A" w:rsidP="002E6A63">
      <w:pPr>
        <w:pStyle w:val="ListParagraph"/>
        <w:numPr>
          <w:ilvl w:val="0"/>
          <w:numId w:val="4"/>
        </w:numPr>
      </w:pPr>
      <w:r>
        <w:t>1.3 PUT Handler (RESTful Service)</w:t>
      </w:r>
    </w:p>
    <w:p w14:paraId="1420E17E" w14:textId="0CBBDB93" w:rsidR="00836D2A" w:rsidRDefault="00836D2A" w:rsidP="002E6A63">
      <w:pPr>
        <w:pStyle w:val="ListParagraph"/>
        <w:numPr>
          <w:ilvl w:val="0"/>
          <w:numId w:val="4"/>
        </w:numPr>
      </w:pPr>
      <w:r>
        <w:t>1.4 DELETE Handler (RESTful Service)</w:t>
      </w:r>
    </w:p>
    <w:p w14:paraId="71163E54" w14:textId="5440CF94" w:rsidR="00FF25A1" w:rsidRDefault="00836D2A" w:rsidP="00FF25A1">
      <w:pPr>
        <w:pStyle w:val="ListParagraph"/>
        <w:numPr>
          <w:ilvl w:val="0"/>
          <w:numId w:val="4"/>
        </w:numPr>
      </w:pPr>
      <w:r>
        <w:t>2.1</w:t>
      </w:r>
      <w:r w:rsidR="00FF25A1">
        <w:t xml:space="preserve"> User Registration</w:t>
      </w:r>
    </w:p>
    <w:p w14:paraId="2B784645" w14:textId="0C277385" w:rsidR="00FF25A1" w:rsidRDefault="00836D2A" w:rsidP="00FF25A1">
      <w:pPr>
        <w:pStyle w:val="ListParagraph"/>
        <w:numPr>
          <w:ilvl w:val="0"/>
          <w:numId w:val="4"/>
        </w:numPr>
      </w:pPr>
      <w:r>
        <w:t>2</w:t>
      </w:r>
      <w:r w:rsidR="00FF25A1">
        <w:t>.2 User Login</w:t>
      </w:r>
    </w:p>
    <w:p w14:paraId="21AD6891" w14:textId="27BD318A" w:rsidR="00836D2A" w:rsidRDefault="00836D2A" w:rsidP="00FF25A1">
      <w:pPr>
        <w:pStyle w:val="ListParagraph"/>
        <w:numPr>
          <w:ilvl w:val="0"/>
          <w:numId w:val="4"/>
        </w:numPr>
      </w:pPr>
      <w:r>
        <w:t>2.</w:t>
      </w:r>
      <w:r w:rsidR="00C3467F">
        <w:t>3</w:t>
      </w:r>
      <w:r>
        <w:t xml:space="preserve"> Role Restricts Section of App</w:t>
      </w:r>
    </w:p>
    <w:p w14:paraId="545B8291" w14:textId="485E07A8" w:rsidR="00FF49BF" w:rsidRDefault="00836D2A" w:rsidP="00FF25A1">
      <w:pPr>
        <w:pStyle w:val="ListParagraph"/>
        <w:numPr>
          <w:ilvl w:val="0"/>
          <w:numId w:val="4"/>
        </w:numPr>
      </w:pPr>
      <w:r>
        <w:t>3.1 Add New Card to Collection</w:t>
      </w:r>
    </w:p>
    <w:p w14:paraId="4B5520A0" w14:textId="326F33D7" w:rsidR="00836D2A" w:rsidRDefault="00836D2A" w:rsidP="00FF25A1">
      <w:pPr>
        <w:pStyle w:val="ListParagraph"/>
        <w:numPr>
          <w:ilvl w:val="0"/>
          <w:numId w:val="4"/>
        </w:numPr>
      </w:pPr>
      <w:r>
        <w:t>3.2 Search Card in Collection</w:t>
      </w:r>
    </w:p>
    <w:p w14:paraId="620A3130" w14:textId="094435D6" w:rsidR="00836D2A" w:rsidRDefault="00836D2A" w:rsidP="00FF25A1">
      <w:pPr>
        <w:pStyle w:val="ListParagraph"/>
        <w:numPr>
          <w:ilvl w:val="0"/>
          <w:numId w:val="4"/>
        </w:numPr>
      </w:pPr>
      <w:r>
        <w:t>3.3 Edit Card in Collection</w:t>
      </w:r>
    </w:p>
    <w:p w14:paraId="1D9B2C22" w14:textId="286AE87C" w:rsidR="00836D2A" w:rsidRDefault="00836D2A" w:rsidP="00FF25A1">
      <w:pPr>
        <w:pStyle w:val="ListParagraph"/>
        <w:numPr>
          <w:ilvl w:val="0"/>
          <w:numId w:val="4"/>
        </w:numPr>
      </w:pPr>
      <w:r>
        <w:t>3.4</w:t>
      </w:r>
      <w:r w:rsidR="00C20869">
        <w:t xml:space="preserve"> Delete Card in Collection</w:t>
      </w:r>
    </w:p>
    <w:p w14:paraId="7EB3FA9A" w14:textId="3F0651BA" w:rsidR="00C20869" w:rsidRDefault="00C20869" w:rsidP="00FF25A1">
      <w:pPr>
        <w:pStyle w:val="ListParagraph"/>
        <w:numPr>
          <w:ilvl w:val="0"/>
          <w:numId w:val="4"/>
        </w:numPr>
      </w:pPr>
      <w:r>
        <w:t>3.5 Details of Card in Collection</w:t>
      </w:r>
    </w:p>
    <w:p w14:paraId="79EE84B8" w14:textId="6DB70F66" w:rsidR="00C20869" w:rsidRDefault="00C20869" w:rsidP="00FF25A1">
      <w:pPr>
        <w:pStyle w:val="ListParagraph"/>
        <w:numPr>
          <w:ilvl w:val="0"/>
          <w:numId w:val="4"/>
        </w:numPr>
      </w:pPr>
      <w:r>
        <w:t>4.1 Manage User Roles</w:t>
      </w:r>
    </w:p>
    <w:p w14:paraId="4F1C4915" w14:textId="2ACC8D52" w:rsidR="00C20869" w:rsidRDefault="00C20869" w:rsidP="00FF25A1">
      <w:pPr>
        <w:pStyle w:val="ListParagraph"/>
        <w:numPr>
          <w:ilvl w:val="0"/>
          <w:numId w:val="4"/>
        </w:numPr>
      </w:pPr>
      <w:r>
        <w:t>4.2 View User Login Data</w:t>
      </w:r>
    </w:p>
    <w:p w14:paraId="56917BDB" w14:textId="189E6F93" w:rsidR="00C20869" w:rsidRDefault="00C20869" w:rsidP="00FF25A1">
      <w:pPr>
        <w:pStyle w:val="ListParagraph"/>
        <w:numPr>
          <w:ilvl w:val="0"/>
          <w:numId w:val="4"/>
        </w:numPr>
      </w:pPr>
      <w:r>
        <w:t>4.3</w:t>
      </w:r>
      <w:r w:rsidR="00C207C3">
        <w:t xml:space="preserve"> Delete User</w:t>
      </w:r>
    </w:p>
    <w:p w14:paraId="001BF3E9" w14:textId="51EC95FF" w:rsidR="00C207C3" w:rsidRDefault="00C207C3" w:rsidP="00FF25A1">
      <w:pPr>
        <w:pStyle w:val="ListParagraph"/>
        <w:numPr>
          <w:ilvl w:val="0"/>
          <w:numId w:val="4"/>
        </w:numPr>
      </w:pPr>
      <w:r>
        <w:t>4.4 View Use Statistics</w:t>
      </w:r>
    </w:p>
    <w:p w14:paraId="3F0F5FAC" w14:textId="77777777" w:rsidR="000C3F94" w:rsidRPr="000C3F94" w:rsidRDefault="000C3F94" w:rsidP="000C3F94"/>
    <w:p w14:paraId="731881AC" w14:textId="31E5A428" w:rsidR="000C3F94" w:rsidRPr="000C3F94" w:rsidRDefault="000C3F94" w:rsidP="000C3F94">
      <w:pPr>
        <w:tabs>
          <w:tab w:val="left" w:pos="8868"/>
        </w:tabs>
      </w:pPr>
      <w:r>
        <w:tab/>
      </w:r>
    </w:p>
    <w:p w14:paraId="0A5E4627" w14:textId="47853179" w:rsidR="002E6A63" w:rsidRDefault="00BE715D" w:rsidP="002E6A63">
      <w:pPr>
        <w:pStyle w:val="Heading1"/>
      </w:pPr>
      <w:r>
        <w:lastRenderedPageBreak/>
        <w:t>Features not to be Tested</w:t>
      </w:r>
    </w:p>
    <w:p w14:paraId="27F7EB2C" w14:textId="5369761C" w:rsidR="00C207C3" w:rsidRDefault="00C207C3" w:rsidP="00C207C3">
      <w:r>
        <w:tab/>
        <w:t>The following features will not be tested</w:t>
      </w:r>
      <w:r w:rsidR="00E770FC">
        <w:t xml:space="preserve"> with testing software and will thus be ignored or bypassed during testing.</w:t>
      </w:r>
    </w:p>
    <w:p w14:paraId="32E7EF08" w14:textId="230992C5" w:rsidR="00650B00" w:rsidRDefault="00650B00" w:rsidP="00650B00">
      <w:pPr>
        <w:pStyle w:val="ListParagraph"/>
        <w:numPr>
          <w:ilvl w:val="0"/>
          <w:numId w:val="5"/>
        </w:numPr>
      </w:pPr>
      <w:r>
        <w:t>Captcha (Must test manually or using special bypass)</w:t>
      </w:r>
    </w:p>
    <w:p w14:paraId="4BBAB858" w14:textId="254891A3" w:rsidR="00650B00" w:rsidRDefault="00650B00" w:rsidP="00650B00">
      <w:pPr>
        <w:pStyle w:val="ListParagraph"/>
        <w:numPr>
          <w:ilvl w:val="0"/>
          <w:numId w:val="5"/>
        </w:numPr>
      </w:pPr>
      <w:r>
        <w:t>Email Verification (Must test manually)</w:t>
      </w:r>
    </w:p>
    <w:p w14:paraId="2B58595E" w14:textId="2494EC7B" w:rsidR="00650B00" w:rsidRDefault="00C3467F" w:rsidP="00650B00">
      <w:pPr>
        <w:pStyle w:val="ListParagraph"/>
        <w:numPr>
          <w:ilvl w:val="0"/>
          <w:numId w:val="5"/>
        </w:numPr>
      </w:pPr>
      <w:r>
        <w:t>Home Button</w:t>
      </w:r>
    </w:p>
    <w:p w14:paraId="3AA9D21F" w14:textId="28C7FC9B" w:rsidR="00C3467F" w:rsidRDefault="00C3467F" w:rsidP="00650B00">
      <w:pPr>
        <w:pStyle w:val="ListParagraph"/>
        <w:numPr>
          <w:ilvl w:val="0"/>
          <w:numId w:val="5"/>
        </w:numPr>
      </w:pPr>
      <w:r>
        <w:t>User Logout</w:t>
      </w:r>
    </w:p>
    <w:p w14:paraId="5F4BABD2" w14:textId="037B034A" w:rsidR="00C3467F" w:rsidRDefault="00460343" w:rsidP="00650B00">
      <w:pPr>
        <w:pStyle w:val="ListParagraph"/>
        <w:numPr>
          <w:ilvl w:val="0"/>
          <w:numId w:val="5"/>
        </w:numPr>
      </w:pPr>
      <w:r>
        <w:t>Mobile Functionality</w:t>
      </w:r>
    </w:p>
    <w:p w14:paraId="0965B6F1" w14:textId="2613FACA" w:rsidR="00C069F2" w:rsidRDefault="00C069F2" w:rsidP="00355196">
      <w:pPr>
        <w:pStyle w:val="ListParagraph"/>
        <w:numPr>
          <w:ilvl w:val="0"/>
          <w:numId w:val="5"/>
        </w:numPr>
      </w:pPr>
      <w:r>
        <w:t>3</w:t>
      </w:r>
      <w:r w:rsidRPr="00C069F2">
        <w:rPr>
          <w:vertAlign w:val="superscript"/>
        </w:rPr>
        <w:t>rd</w:t>
      </w:r>
      <w:r>
        <w:t xml:space="preserve"> Party API (No direct tests. Assumed to work.)</w:t>
      </w:r>
    </w:p>
    <w:p w14:paraId="6E795A3A" w14:textId="70AEF69F" w:rsidR="00355196" w:rsidRPr="00C207C3" w:rsidRDefault="00355196" w:rsidP="00355196">
      <w:pPr>
        <w:pStyle w:val="ListParagraph"/>
        <w:numPr>
          <w:ilvl w:val="0"/>
          <w:numId w:val="5"/>
        </w:numPr>
      </w:pPr>
      <w:r>
        <w:t>CSS</w:t>
      </w:r>
      <w:r w:rsidR="00F84AD8">
        <w:t xml:space="preserve"> Elements</w:t>
      </w:r>
    </w:p>
    <w:p w14:paraId="0EC06A79" w14:textId="54B265B3" w:rsidR="002E6A63" w:rsidRPr="002E6A63" w:rsidRDefault="002E6A63" w:rsidP="002E6A63">
      <w:pPr>
        <w:pStyle w:val="Heading1"/>
      </w:pPr>
      <w:r>
        <w:t>Testing Tools and Environment</w:t>
      </w:r>
    </w:p>
    <w:p w14:paraId="712BE204" w14:textId="20C91060" w:rsidR="00BE715D" w:rsidRDefault="00355196" w:rsidP="00BE715D">
      <w:r>
        <w:tab/>
        <w:t>Testing will take place within Java, ASP.NET</w:t>
      </w:r>
      <w:r w:rsidR="00F84AD8">
        <w:t xml:space="preserve"> MVC, and C# environments and, as such, will utilize the tools JUnit, XUnit and Selenium to ensure thorough and effective testing. Selenium tests will be conducted through Mozilla Firefox using the Gecko Driver</w:t>
      </w:r>
      <w:r w:rsidR="0087632C">
        <w:t xml:space="preserve"> due to the inconsistency of testing results that are achieved through Chrome.</w:t>
      </w:r>
    </w:p>
    <w:p w14:paraId="0AFF84D9" w14:textId="5FD969B7" w:rsidR="0087632C" w:rsidRDefault="0087632C" w:rsidP="00BE715D">
      <w:r>
        <w:tab/>
        <w:t>Testers are required to keep previous tests available for use and should periodically run old tests to ensure previous functionality has not been compromised.</w:t>
      </w:r>
    </w:p>
    <w:p w14:paraId="13DF3551" w14:textId="28906900" w:rsidR="000A1068" w:rsidRDefault="000A1068">
      <w:r>
        <w:br w:type="page"/>
      </w:r>
    </w:p>
    <w:p w14:paraId="4718FF23" w14:textId="6593F17C" w:rsidR="000A1068" w:rsidRDefault="00482F48" w:rsidP="000A1068">
      <w:pPr>
        <w:pStyle w:val="Title"/>
        <w:jc w:val="center"/>
      </w:pPr>
      <w:r>
        <w:lastRenderedPageBreak/>
        <w:t xml:space="preserve">SOFTWARE / SYSTEM TEST </w:t>
      </w:r>
      <w:r w:rsidR="00467064">
        <w:t>CASES</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3"/>
        <w:gridCol w:w="1512"/>
        <w:gridCol w:w="3621"/>
        <w:gridCol w:w="2699"/>
        <w:gridCol w:w="2415"/>
      </w:tblGrid>
      <w:tr w:rsidR="00F722E4" w14:paraId="53A29972" w14:textId="27CE2F16" w:rsidTr="003C2F33">
        <w:trPr>
          <w:trHeight w:hRule="exact" w:val="288"/>
          <w:tblHeader/>
          <w:jc w:val="center"/>
        </w:trPr>
        <w:tc>
          <w:tcPr>
            <w:tcW w:w="243" w:type="pct"/>
          </w:tcPr>
          <w:p w14:paraId="146625E7" w14:textId="73328B4B" w:rsidR="00F722E4" w:rsidRPr="009E0D50" w:rsidRDefault="00F722E4" w:rsidP="00482F48">
            <w:pPr>
              <w:rPr>
                <w:sz w:val="20"/>
                <w:szCs w:val="20"/>
              </w:rPr>
            </w:pPr>
            <w:r w:rsidRPr="009E0D50">
              <w:rPr>
                <w:sz w:val="20"/>
                <w:szCs w:val="20"/>
              </w:rPr>
              <w:t>ID</w:t>
            </w:r>
          </w:p>
        </w:tc>
        <w:tc>
          <w:tcPr>
            <w:tcW w:w="702" w:type="pct"/>
          </w:tcPr>
          <w:p w14:paraId="085AFF70" w14:textId="3CEB0CB5" w:rsidR="00F722E4" w:rsidRPr="009E0D50" w:rsidRDefault="00F722E4" w:rsidP="00482F48">
            <w:pPr>
              <w:rPr>
                <w:sz w:val="20"/>
                <w:szCs w:val="20"/>
              </w:rPr>
            </w:pPr>
            <w:r w:rsidRPr="009E0D50">
              <w:rPr>
                <w:sz w:val="20"/>
                <w:szCs w:val="20"/>
              </w:rPr>
              <w:t>Description</w:t>
            </w:r>
          </w:p>
        </w:tc>
        <w:tc>
          <w:tcPr>
            <w:tcW w:w="1681" w:type="pct"/>
          </w:tcPr>
          <w:p w14:paraId="2606259C" w14:textId="277336EF" w:rsidR="00F722E4" w:rsidRPr="009E0D50" w:rsidRDefault="00F722E4" w:rsidP="00482F48">
            <w:pPr>
              <w:rPr>
                <w:sz w:val="20"/>
                <w:szCs w:val="20"/>
              </w:rPr>
            </w:pPr>
            <w:r w:rsidRPr="009E0D50">
              <w:rPr>
                <w:sz w:val="20"/>
                <w:szCs w:val="20"/>
              </w:rPr>
              <w:t>Steps</w:t>
            </w:r>
          </w:p>
        </w:tc>
        <w:tc>
          <w:tcPr>
            <w:tcW w:w="1253" w:type="pct"/>
          </w:tcPr>
          <w:p w14:paraId="54DD94CF" w14:textId="2D86637F" w:rsidR="00F722E4" w:rsidRPr="009E0D50" w:rsidRDefault="00F722E4" w:rsidP="00482F48">
            <w:pPr>
              <w:rPr>
                <w:sz w:val="20"/>
                <w:szCs w:val="20"/>
              </w:rPr>
            </w:pPr>
            <w:r w:rsidRPr="009E0D50">
              <w:rPr>
                <w:sz w:val="20"/>
                <w:szCs w:val="20"/>
              </w:rPr>
              <w:t>Expected</w:t>
            </w:r>
          </w:p>
        </w:tc>
        <w:tc>
          <w:tcPr>
            <w:tcW w:w="1121" w:type="pct"/>
          </w:tcPr>
          <w:p w14:paraId="2BF11697" w14:textId="14109281" w:rsidR="00F722E4" w:rsidRPr="009E0D50" w:rsidRDefault="00272810" w:rsidP="00482F48">
            <w:pPr>
              <w:rPr>
                <w:sz w:val="20"/>
                <w:szCs w:val="20"/>
              </w:rPr>
            </w:pPr>
            <w:r w:rsidRPr="009E0D50">
              <w:rPr>
                <w:sz w:val="20"/>
                <w:szCs w:val="20"/>
              </w:rPr>
              <w:t>Actual</w:t>
            </w:r>
          </w:p>
        </w:tc>
      </w:tr>
      <w:tr w:rsidR="00F722E4" w14:paraId="1CFF0074" w14:textId="3620EFF6" w:rsidTr="003C2F33">
        <w:trPr>
          <w:jc w:val="center"/>
        </w:trPr>
        <w:tc>
          <w:tcPr>
            <w:tcW w:w="243" w:type="pct"/>
          </w:tcPr>
          <w:p w14:paraId="1FE598DC" w14:textId="0E2957C7" w:rsidR="00F722E4" w:rsidRPr="009E0D50" w:rsidRDefault="00F722E4" w:rsidP="00D557D2">
            <w:pPr>
              <w:spacing w:before="60" w:after="60" w:line="240" w:lineRule="auto"/>
              <w:rPr>
                <w:sz w:val="20"/>
                <w:szCs w:val="20"/>
              </w:rPr>
            </w:pPr>
            <w:r w:rsidRPr="009E0D50">
              <w:rPr>
                <w:sz w:val="20"/>
                <w:szCs w:val="20"/>
              </w:rPr>
              <w:t>1.1</w:t>
            </w:r>
          </w:p>
        </w:tc>
        <w:tc>
          <w:tcPr>
            <w:tcW w:w="702" w:type="pct"/>
          </w:tcPr>
          <w:p w14:paraId="3AD020D8" w14:textId="348A1B16" w:rsidR="00F722E4" w:rsidRPr="00501C2B" w:rsidRDefault="00F722E4" w:rsidP="00D557D2">
            <w:pPr>
              <w:spacing w:before="60" w:after="60" w:line="240" w:lineRule="auto"/>
              <w:rPr>
                <w:sz w:val="20"/>
                <w:szCs w:val="20"/>
              </w:rPr>
            </w:pPr>
            <w:r w:rsidRPr="00501C2B">
              <w:rPr>
                <w:sz w:val="20"/>
                <w:szCs w:val="20"/>
              </w:rPr>
              <w:t>Send a GET request to Web Service and receive correct information in return</w:t>
            </w:r>
          </w:p>
        </w:tc>
        <w:tc>
          <w:tcPr>
            <w:tcW w:w="1681" w:type="pct"/>
          </w:tcPr>
          <w:p w14:paraId="0B74ACBC" w14:textId="77777777" w:rsidR="00F722E4" w:rsidRPr="00501C2B" w:rsidRDefault="00F722E4" w:rsidP="001D19DE">
            <w:pPr>
              <w:spacing w:before="60" w:after="60" w:line="240" w:lineRule="auto"/>
              <w:rPr>
                <w:sz w:val="20"/>
                <w:szCs w:val="20"/>
              </w:rPr>
            </w:pPr>
            <w:r w:rsidRPr="00501C2B">
              <w:rPr>
                <w:sz w:val="20"/>
                <w:szCs w:val="20"/>
              </w:rPr>
              <w:t xml:space="preserve">1. Construct request with or without search parameters. </w:t>
            </w:r>
          </w:p>
          <w:p w14:paraId="69ABA961" w14:textId="77777777" w:rsidR="00F722E4" w:rsidRPr="00501C2B" w:rsidRDefault="00F722E4" w:rsidP="001D19DE">
            <w:pPr>
              <w:spacing w:before="60" w:after="60" w:line="240" w:lineRule="auto"/>
              <w:rPr>
                <w:sz w:val="20"/>
                <w:szCs w:val="20"/>
              </w:rPr>
            </w:pPr>
            <w:r w:rsidRPr="00501C2B">
              <w:rPr>
                <w:sz w:val="20"/>
                <w:szCs w:val="20"/>
              </w:rPr>
              <w:t>2. Send request to Web Service</w:t>
            </w:r>
          </w:p>
          <w:p w14:paraId="2D0D7289" w14:textId="77777777" w:rsidR="00F722E4" w:rsidRPr="00501C2B" w:rsidRDefault="00F722E4" w:rsidP="001D19DE">
            <w:pPr>
              <w:spacing w:before="60" w:after="60" w:line="240" w:lineRule="auto"/>
              <w:rPr>
                <w:sz w:val="20"/>
                <w:szCs w:val="20"/>
              </w:rPr>
            </w:pPr>
            <w:r w:rsidRPr="00501C2B">
              <w:rPr>
                <w:sz w:val="20"/>
                <w:szCs w:val="20"/>
              </w:rPr>
              <w:t>3. Check response for Status Code 200</w:t>
            </w:r>
          </w:p>
          <w:p w14:paraId="5D88C0A1" w14:textId="628BBD32" w:rsidR="00F722E4" w:rsidRPr="00501C2B" w:rsidRDefault="00F722E4" w:rsidP="001D19DE">
            <w:pPr>
              <w:spacing w:before="60" w:after="60" w:line="240" w:lineRule="auto"/>
              <w:rPr>
                <w:sz w:val="20"/>
                <w:szCs w:val="20"/>
              </w:rPr>
            </w:pPr>
            <w:r w:rsidRPr="00501C2B">
              <w:rPr>
                <w:sz w:val="20"/>
                <w:szCs w:val="20"/>
              </w:rPr>
              <w:t>4. Assert that expected results match actual.</w:t>
            </w:r>
          </w:p>
        </w:tc>
        <w:tc>
          <w:tcPr>
            <w:tcW w:w="1253" w:type="pct"/>
          </w:tcPr>
          <w:p w14:paraId="6252C93C" w14:textId="60E97C1A" w:rsidR="00F722E4" w:rsidRPr="00501C2B" w:rsidRDefault="00F722E4" w:rsidP="00D557D2">
            <w:pPr>
              <w:spacing w:before="60" w:after="60" w:line="240" w:lineRule="auto"/>
              <w:rPr>
                <w:sz w:val="20"/>
                <w:szCs w:val="20"/>
              </w:rPr>
            </w:pPr>
            <w:r w:rsidRPr="00501C2B">
              <w:rPr>
                <w:sz w:val="20"/>
                <w:szCs w:val="20"/>
              </w:rPr>
              <w:t>API will return with a status code of 200 and, depending on input parameters, no cards, one card, or many cards are returned.</w:t>
            </w:r>
          </w:p>
        </w:tc>
        <w:tc>
          <w:tcPr>
            <w:tcW w:w="1121" w:type="pct"/>
          </w:tcPr>
          <w:p w14:paraId="28A28DF4" w14:textId="2F277FE2" w:rsidR="00F722E4" w:rsidRPr="00501C2B" w:rsidRDefault="00F51D45" w:rsidP="00D557D2">
            <w:pPr>
              <w:spacing w:before="60" w:after="60" w:line="240" w:lineRule="auto"/>
              <w:rPr>
                <w:sz w:val="20"/>
                <w:szCs w:val="20"/>
              </w:rPr>
            </w:pPr>
            <w:r>
              <w:rPr>
                <w:sz w:val="20"/>
                <w:szCs w:val="20"/>
              </w:rPr>
              <w:t>Test fails. (Tested Methods not yet available.)</w:t>
            </w:r>
          </w:p>
        </w:tc>
      </w:tr>
      <w:tr w:rsidR="00F722E4" w14:paraId="5AFB8816" w14:textId="572F675D" w:rsidTr="003C2F33">
        <w:trPr>
          <w:jc w:val="center"/>
        </w:trPr>
        <w:tc>
          <w:tcPr>
            <w:tcW w:w="243" w:type="pct"/>
          </w:tcPr>
          <w:p w14:paraId="7DC12D11" w14:textId="67EC1C2C" w:rsidR="00F722E4" w:rsidRPr="009E0D50" w:rsidRDefault="00F722E4" w:rsidP="00D557D2">
            <w:pPr>
              <w:spacing w:before="60" w:after="60" w:line="240" w:lineRule="auto"/>
              <w:rPr>
                <w:sz w:val="20"/>
                <w:szCs w:val="20"/>
              </w:rPr>
            </w:pPr>
            <w:r w:rsidRPr="009E0D50">
              <w:rPr>
                <w:sz w:val="20"/>
                <w:szCs w:val="20"/>
              </w:rPr>
              <w:t>1.2</w:t>
            </w:r>
          </w:p>
        </w:tc>
        <w:tc>
          <w:tcPr>
            <w:tcW w:w="702" w:type="pct"/>
          </w:tcPr>
          <w:p w14:paraId="2A5DA3C8" w14:textId="6D03AC47" w:rsidR="00F722E4" w:rsidRPr="00501C2B" w:rsidRDefault="00F722E4" w:rsidP="00D557D2">
            <w:pPr>
              <w:spacing w:before="60" w:after="60" w:line="240" w:lineRule="auto"/>
              <w:rPr>
                <w:sz w:val="20"/>
                <w:szCs w:val="20"/>
              </w:rPr>
            </w:pPr>
            <w:r w:rsidRPr="00501C2B">
              <w:rPr>
                <w:sz w:val="20"/>
                <w:szCs w:val="20"/>
              </w:rPr>
              <w:t>Send a POST request to the Web Service and receive an OK Status code.</w:t>
            </w:r>
          </w:p>
        </w:tc>
        <w:tc>
          <w:tcPr>
            <w:tcW w:w="1681" w:type="pct"/>
          </w:tcPr>
          <w:p w14:paraId="05D18D32" w14:textId="77777777" w:rsidR="00F722E4" w:rsidRPr="00501C2B" w:rsidRDefault="00F722E4" w:rsidP="00D557D2">
            <w:pPr>
              <w:spacing w:before="60" w:after="60" w:line="240" w:lineRule="auto"/>
              <w:rPr>
                <w:sz w:val="20"/>
                <w:szCs w:val="20"/>
              </w:rPr>
            </w:pPr>
            <w:r w:rsidRPr="00501C2B">
              <w:rPr>
                <w:sz w:val="20"/>
                <w:szCs w:val="20"/>
              </w:rPr>
              <w:t>1. Construct request.</w:t>
            </w:r>
          </w:p>
          <w:p w14:paraId="0C8253BC" w14:textId="6D553B55" w:rsidR="00F722E4" w:rsidRPr="00501C2B" w:rsidRDefault="00F722E4" w:rsidP="00D557D2">
            <w:pPr>
              <w:spacing w:before="60" w:after="60" w:line="240" w:lineRule="auto"/>
              <w:rPr>
                <w:sz w:val="20"/>
                <w:szCs w:val="20"/>
              </w:rPr>
            </w:pPr>
            <w:r w:rsidRPr="00501C2B">
              <w:rPr>
                <w:sz w:val="20"/>
                <w:szCs w:val="20"/>
              </w:rPr>
              <w:t>2. Send request to Web Service</w:t>
            </w:r>
          </w:p>
          <w:p w14:paraId="65610718" w14:textId="1D6FB1E0" w:rsidR="00F722E4" w:rsidRPr="00501C2B" w:rsidRDefault="00F722E4" w:rsidP="00D557D2">
            <w:pPr>
              <w:spacing w:before="60" w:after="60" w:line="240" w:lineRule="auto"/>
              <w:rPr>
                <w:sz w:val="20"/>
                <w:szCs w:val="20"/>
              </w:rPr>
            </w:pPr>
            <w:r w:rsidRPr="00501C2B">
              <w:rPr>
                <w:sz w:val="20"/>
                <w:szCs w:val="20"/>
              </w:rPr>
              <w:t>3. Assert that response for Status Code 200</w:t>
            </w:r>
          </w:p>
        </w:tc>
        <w:tc>
          <w:tcPr>
            <w:tcW w:w="1253" w:type="pct"/>
          </w:tcPr>
          <w:p w14:paraId="565A22F2" w14:textId="0AEBCAD7" w:rsidR="00F722E4" w:rsidRPr="00501C2B" w:rsidRDefault="00F722E4" w:rsidP="00D557D2">
            <w:pPr>
              <w:spacing w:before="60" w:after="60" w:line="240" w:lineRule="auto"/>
              <w:rPr>
                <w:sz w:val="20"/>
                <w:szCs w:val="20"/>
              </w:rPr>
            </w:pPr>
            <w:r w:rsidRPr="00501C2B">
              <w:rPr>
                <w:sz w:val="20"/>
                <w:szCs w:val="20"/>
              </w:rPr>
              <w:t>API will return with a status code of 200.</w:t>
            </w:r>
          </w:p>
        </w:tc>
        <w:tc>
          <w:tcPr>
            <w:tcW w:w="1121" w:type="pct"/>
          </w:tcPr>
          <w:p w14:paraId="509D2F27" w14:textId="77777777" w:rsidR="00F722E4" w:rsidRPr="00501C2B" w:rsidRDefault="00F722E4" w:rsidP="00D557D2">
            <w:pPr>
              <w:spacing w:before="60" w:after="60" w:line="240" w:lineRule="auto"/>
              <w:rPr>
                <w:sz w:val="20"/>
                <w:szCs w:val="20"/>
              </w:rPr>
            </w:pPr>
          </w:p>
        </w:tc>
      </w:tr>
      <w:tr w:rsidR="00F722E4" w14:paraId="2431E5DC" w14:textId="30FB3B63" w:rsidTr="003C2F33">
        <w:trPr>
          <w:jc w:val="center"/>
        </w:trPr>
        <w:tc>
          <w:tcPr>
            <w:tcW w:w="243" w:type="pct"/>
          </w:tcPr>
          <w:p w14:paraId="7EA09C97" w14:textId="4CC62EE3" w:rsidR="00F722E4" w:rsidRPr="009E0D50" w:rsidRDefault="00F722E4" w:rsidP="00D557D2">
            <w:pPr>
              <w:spacing w:before="60" w:after="60" w:line="240" w:lineRule="auto"/>
              <w:rPr>
                <w:sz w:val="20"/>
                <w:szCs w:val="20"/>
              </w:rPr>
            </w:pPr>
            <w:r w:rsidRPr="009E0D50">
              <w:rPr>
                <w:sz w:val="20"/>
                <w:szCs w:val="20"/>
              </w:rPr>
              <w:t>1.3</w:t>
            </w:r>
          </w:p>
        </w:tc>
        <w:tc>
          <w:tcPr>
            <w:tcW w:w="702" w:type="pct"/>
          </w:tcPr>
          <w:p w14:paraId="21B4A6A6" w14:textId="2DD7A669" w:rsidR="00F722E4" w:rsidRPr="00501C2B" w:rsidRDefault="00F722E4" w:rsidP="00D557D2">
            <w:pPr>
              <w:spacing w:before="60" w:after="60" w:line="240" w:lineRule="auto"/>
              <w:rPr>
                <w:sz w:val="20"/>
                <w:szCs w:val="20"/>
              </w:rPr>
            </w:pPr>
            <w:r w:rsidRPr="00501C2B">
              <w:rPr>
                <w:sz w:val="20"/>
                <w:szCs w:val="20"/>
              </w:rPr>
              <w:t>Send a PUT request to the Web Service and verify change.</w:t>
            </w:r>
          </w:p>
        </w:tc>
        <w:tc>
          <w:tcPr>
            <w:tcW w:w="1681" w:type="pct"/>
          </w:tcPr>
          <w:p w14:paraId="3907B83E" w14:textId="77777777" w:rsidR="00F722E4" w:rsidRPr="00501C2B" w:rsidRDefault="00F722E4" w:rsidP="00D557D2">
            <w:pPr>
              <w:spacing w:before="60" w:after="60" w:line="240" w:lineRule="auto"/>
              <w:rPr>
                <w:sz w:val="20"/>
                <w:szCs w:val="20"/>
              </w:rPr>
            </w:pPr>
            <w:r w:rsidRPr="00501C2B">
              <w:rPr>
                <w:sz w:val="20"/>
                <w:szCs w:val="20"/>
              </w:rPr>
              <w:t>1. Construct request</w:t>
            </w:r>
          </w:p>
          <w:p w14:paraId="7518B2B3" w14:textId="77777777" w:rsidR="00F722E4" w:rsidRPr="00501C2B" w:rsidRDefault="00F722E4" w:rsidP="00D557D2">
            <w:pPr>
              <w:spacing w:before="60" w:after="60" w:line="240" w:lineRule="auto"/>
              <w:rPr>
                <w:sz w:val="20"/>
                <w:szCs w:val="20"/>
              </w:rPr>
            </w:pPr>
            <w:r w:rsidRPr="00501C2B">
              <w:rPr>
                <w:sz w:val="20"/>
                <w:szCs w:val="20"/>
              </w:rPr>
              <w:t>2. Send request to Web Service</w:t>
            </w:r>
          </w:p>
          <w:p w14:paraId="11804AF8" w14:textId="77777777" w:rsidR="00F722E4" w:rsidRPr="00501C2B" w:rsidRDefault="00F722E4" w:rsidP="00D557D2">
            <w:pPr>
              <w:spacing w:before="60" w:after="60" w:line="240" w:lineRule="auto"/>
              <w:rPr>
                <w:sz w:val="20"/>
                <w:szCs w:val="20"/>
              </w:rPr>
            </w:pPr>
            <w:r w:rsidRPr="00501C2B">
              <w:rPr>
                <w:sz w:val="20"/>
                <w:szCs w:val="20"/>
              </w:rPr>
              <w:t>3. Check response for Status Code 200</w:t>
            </w:r>
          </w:p>
          <w:p w14:paraId="2A6A00A7" w14:textId="0A9EB678" w:rsidR="00F722E4" w:rsidRPr="00501C2B" w:rsidRDefault="00F722E4" w:rsidP="00D557D2">
            <w:pPr>
              <w:spacing w:before="60" w:after="60" w:line="240" w:lineRule="auto"/>
              <w:rPr>
                <w:sz w:val="20"/>
                <w:szCs w:val="20"/>
              </w:rPr>
            </w:pPr>
            <w:r w:rsidRPr="00501C2B">
              <w:rPr>
                <w:sz w:val="20"/>
                <w:szCs w:val="20"/>
              </w:rPr>
              <w:t>4. Use GET request to assert that the record has been changed</w:t>
            </w:r>
          </w:p>
        </w:tc>
        <w:tc>
          <w:tcPr>
            <w:tcW w:w="1253" w:type="pct"/>
          </w:tcPr>
          <w:p w14:paraId="3FA7D20C" w14:textId="2E9973CB" w:rsidR="00F722E4" w:rsidRPr="00501C2B" w:rsidRDefault="00F722E4" w:rsidP="00D557D2">
            <w:pPr>
              <w:spacing w:before="60" w:after="60" w:line="240" w:lineRule="auto"/>
              <w:rPr>
                <w:sz w:val="20"/>
                <w:szCs w:val="20"/>
              </w:rPr>
            </w:pPr>
            <w:r w:rsidRPr="00501C2B">
              <w:rPr>
                <w:sz w:val="20"/>
                <w:szCs w:val="20"/>
              </w:rPr>
              <w:t>API will return with a status code of 200, and searching for previous record using GET shows updated results.</w:t>
            </w:r>
          </w:p>
        </w:tc>
        <w:tc>
          <w:tcPr>
            <w:tcW w:w="1121" w:type="pct"/>
          </w:tcPr>
          <w:p w14:paraId="312218F6" w14:textId="77777777" w:rsidR="00F722E4" w:rsidRPr="00501C2B" w:rsidRDefault="00F722E4" w:rsidP="00D557D2">
            <w:pPr>
              <w:spacing w:before="60" w:after="60" w:line="240" w:lineRule="auto"/>
              <w:rPr>
                <w:sz w:val="20"/>
                <w:szCs w:val="20"/>
              </w:rPr>
            </w:pPr>
          </w:p>
        </w:tc>
      </w:tr>
      <w:tr w:rsidR="00F722E4" w14:paraId="5D2C57E9" w14:textId="0352B81A" w:rsidTr="003C2F33">
        <w:trPr>
          <w:jc w:val="center"/>
        </w:trPr>
        <w:tc>
          <w:tcPr>
            <w:tcW w:w="243" w:type="pct"/>
          </w:tcPr>
          <w:p w14:paraId="294BF80C" w14:textId="2C3DC565" w:rsidR="00F722E4" w:rsidRPr="009E0D50" w:rsidRDefault="00F722E4" w:rsidP="00D557D2">
            <w:pPr>
              <w:spacing w:before="60" w:after="60" w:line="240" w:lineRule="auto"/>
              <w:rPr>
                <w:sz w:val="20"/>
                <w:szCs w:val="20"/>
              </w:rPr>
            </w:pPr>
            <w:r w:rsidRPr="009E0D50">
              <w:rPr>
                <w:sz w:val="20"/>
                <w:szCs w:val="20"/>
              </w:rPr>
              <w:t>1.4</w:t>
            </w:r>
          </w:p>
        </w:tc>
        <w:tc>
          <w:tcPr>
            <w:tcW w:w="702" w:type="pct"/>
          </w:tcPr>
          <w:p w14:paraId="25B4889E" w14:textId="266410EC" w:rsidR="00F722E4" w:rsidRPr="00501C2B" w:rsidRDefault="00F722E4" w:rsidP="00D557D2">
            <w:pPr>
              <w:spacing w:before="60" w:after="60" w:line="240" w:lineRule="auto"/>
              <w:rPr>
                <w:sz w:val="20"/>
                <w:szCs w:val="20"/>
              </w:rPr>
            </w:pPr>
            <w:r w:rsidRPr="00501C2B">
              <w:rPr>
                <w:sz w:val="20"/>
                <w:szCs w:val="20"/>
              </w:rPr>
              <w:t>Send a DELETE request to the Web Service and verify change.</w:t>
            </w:r>
          </w:p>
        </w:tc>
        <w:tc>
          <w:tcPr>
            <w:tcW w:w="1681" w:type="pct"/>
          </w:tcPr>
          <w:p w14:paraId="547B3DC1" w14:textId="77777777" w:rsidR="00F722E4" w:rsidRPr="00501C2B" w:rsidRDefault="00F722E4" w:rsidP="00A260DC">
            <w:pPr>
              <w:spacing w:before="60" w:after="60" w:line="240" w:lineRule="auto"/>
              <w:rPr>
                <w:sz w:val="20"/>
                <w:szCs w:val="20"/>
              </w:rPr>
            </w:pPr>
            <w:r w:rsidRPr="00501C2B">
              <w:rPr>
                <w:sz w:val="20"/>
                <w:szCs w:val="20"/>
              </w:rPr>
              <w:t>1. Construct request</w:t>
            </w:r>
          </w:p>
          <w:p w14:paraId="16FCF852" w14:textId="77777777" w:rsidR="00F722E4" w:rsidRPr="00501C2B" w:rsidRDefault="00F722E4" w:rsidP="00A260DC">
            <w:pPr>
              <w:spacing w:before="60" w:after="60" w:line="240" w:lineRule="auto"/>
              <w:rPr>
                <w:sz w:val="20"/>
                <w:szCs w:val="20"/>
              </w:rPr>
            </w:pPr>
            <w:r w:rsidRPr="00501C2B">
              <w:rPr>
                <w:sz w:val="20"/>
                <w:szCs w:val="20"/>
              </w:rPr>
              <w:t>2. Send request to Web Service</w:t>
            </w:r>
          </w:p>
          <w:p w14:paraId="01CF2827" w14:textId="77777777" w:rsidR="00F722E4" w:rsidRPr="00501C2B" w:rsidRDefault="00F722E4" w:rsidP="00A260DC">
            <w:pPr>
              <w:spacing w:before="60" w:after="60" w:line="240" w:lineRule="auto"/>
              <w:rPr>
                <w:sz w:val="20"/>
                <w:szCs w:val="20"/>
              </w:rPr>
            </w:pPr>
            <w:r w:rsidRPr="00501C2B">
              <w:rPr>
                <w:sz w:val="20"/>
                <w:szCs w:val="20"/>
              </w:rPr>
              <w:t>3. Check response for Status Code 200</w:t>
            </w:r>
          </w:p>
          <w:p w14:paraId="19E9D46A" w14:textId="6C3E0CB8" w:rsidR="00F722E4" w:rsidRPr="00501C2B" w:rsidRDefault="00F722E4" w:rsidP="00A260DC">
            <w:pPr>
              <w:spacing w:before="60" w:after="60" w:line="240" w:lineRule="auto"/>
              <w:rPr>
                <w:sz w:val="20"/>
                <w:szCs w:val="20"/>
              </w:rPr>
            </w:pPr>
            <w:r w:rsidRPr="00501C2B">
              <w:rPr>
                <w:sz w:val="20"/>
                <w:szCs w:val="20"/>
              </w:rPr>
              <w:t>4. Use GET request to assert that the record has been deleted</w:t>
            </w:r>
          </w:p>
        </w:tc>
        <w:tc>
          <w:tcPr>
            <w:tcW w:w="1253" w:type="pct"/>
          </w:tcPr>
          <w:p w14:paraId="3A86B722" w14:textId="05A78151" w:rsidR="00F722E4" w:rsidRPr="00501C2B" w:rsidRDefault="00F722E4" w:rsidP="00D557D2">
            <w:pPr>
              <w:spacing w:before="60" w:after="60" w:line="240" w:lineRule="auto"/>
              <w:rPr>
                <w:sz w:val="20"/>
                <w:szCs w:val="20"/>
              </w:rPr>
            </w:pPr>
            <w:r w:rsidRPr="00501C2B">
              <w:rPr>
                <w:sz w:val="20"/>
                <w:szCs w:val="20"/>
              </w:rPr>
              <w:t>API will return with a status code of 200, and searching for previous record using GET will retrieve no results.</w:t>
            </w:r>
          </w:p>
        </w:tc>
        <w:tc>
          <w:tcPr>
            <w:tcW w:w="1121" w:type="pct"/>
          </w:tcPr>
          <w:p w14:paraId="176D7605" w14:textId="77777777" w:rsidR="00F722E4" w:rsidRPr="00501C2B" w:rsidRDefault="00F722E4" w:rsidP="00D557D2">
            <w:pPr>
              <w:spacing w:before="60" w:after="60" w:line="240" w:lineRule="auto"/>
              <w:rPr>
                <w:sz w:val="20"/>
                <w:szCs w:val="20"/>
              </w:rPr>
            </w:pPr>
          </w:p>
        </w:tc>
      </w:tr>
      <w:tr w:rsidR="00F722E4" w14:paraId="195163D3" w14:textId="7DC6A4E4" w:rsidTr="003C2F33">
        <w:trPr>
          <w:jc w:val="center"/>
        </w:trPr>
        <w:tc>
          <w:tcPr>
            <w:tcW w:w="243" w:type="pct"/>
          </w:tcPr>
          <w:p w14:paraId="09356734" w14:textId="32A3C45D" w:rsidR="00F722E4" w:rsidRPr="009E0D50" w:rsidRDefault="00F722E4" w:rsidP="00D557D2">
            <w:pPr>
              <w:spacing w:before="60" w:after="60" w:line="240" w:lineRule="auto"/>
              <w:rPr>
                <w:sz w:val="20"/>
                <w:szCs w:val="20"/>
              </w:rPr>
            </w:pPr>
            <w:r w:rsidRPr="009E0D50">
              <w:rPr>
                <w:sz w:val="20"/>
                <w:szCs w:val="20"/>
              </w:rPr>
              <w:t>2.1</w:t>
            </w:r>
          </w:p>
        </w:tc>
        <w:tc>
          <w:tcPr>
            <w:tcW w:w="702" w:type="pct"/>
          </w:tcPr>
          <w:p w14:paraId="0013ABFA" w14:textId="335C55A6" w:rsidR="00F722E4" w:rsidRPr="00501C2B" w:rsidRDefault="00F722E4" w:rsidP="00D557D2">
            <w:pPr>
              <w:spacing w:before="60" w:after="60" w:line="240" w:lineRule="auto"/>
              <w:rPr>
                <w:sz w:val="20"/>
                <w:szCs w:val="20"/>
              </w:rPr>
            </w:pPr>
            <w:r w:rsidRPr="00501C2B">
              <w:rPr>
                <w:sz w:val="20"/>
                <w:szCs w:val="20"/>
              </w:rPr>
              <w:t>Captcha Protects Registration</w:t>
            </w:r>
          </w:p>
        </w:tc>
        <w:tc>
          <w:tcPr>
            <w:tcW w:w="1681" w:type="pct"/>
          </w:tcPr>
          <w:p w14:paraId="379D33FC" w14:textId="143DD8EB" w:rsidR="00F722E4" w:rsidRPr="00501C2B" w:rsidRDefault="00F722E4" w:rsidP="00D557D2">
            <w:pPr>
              <w:spacing w:before="60" w:after="60" w:line="240" w:lineRule="auto"/>
              <w:rPr>
                <w:sz w:val="20"/>
                <w:szCs w:val="20"/>
              </w:rPr>
            </w:pPr>
            <w:r w:rsidRPr="00501C2B">
              <w:rPr>
                <w:sz w:val="20"/>
                <w:szCs w:val="20"/>
              </w:rPr>
              <w:t>1. Enter Email</w:t>
            </w:r>
          </w:p>
          <w:p w14:paraId="3B8DD830" w14:textId="77777777" w:rsidR="00F722E4" w:rsidRPr="00501C2B" w:rsidRDefault="00F722E4" w:rsidP="00D557D2">
            <w:pPr>
              <w:spacing w:before="60" w:after="60" w:line="240" w:lineRule="auto"/>
              <w:rPr>
                <w:sz w:val="20"/>
                <w:szCs w:val="20"/>
              </w:rPr>
            </w:pPr>
            <w:r w:rsidRPr="00501C2B">
              <w:rPr>
                <w:sz w:val="20"/>
                <w:szCs w:val="20"/>
              </w:rPr>
              <w:t>2. Enter Password</w:t>
            </w:r>
          </w:p>
          <w:p w14:paraId="1AB31E8F" w14:textId="31C23655" w:rsidR="00F722E4" w:rsidRPr="00501C2B" w:rsidRDefault="00F722E4" w:rsidP="00D557D2">
            <w:pPr>
              <w:spacing w:before="60" w:after="60" w:line="240" w:lineRule="auto"/>
              <w:rPr>
                <w:sz w:val="20"/>
                <w:szCs w:val="20"/>
              </w:rPr>
            </w:pPr>
            <w:r w:rsidRPr="00501C2B">
              <w:rPr>
                <w:sz w:val="20"/>
                <w:szCs w:val="20"/>
              </w:rPr>
              <w:t>3. Click Register</w:t>
            </w:r>
          </w:p>
          <w:p w14:paraId="0DB93DE9" w14:textId="2F629825" w:rsidR="00F722E4" w:rsidRPr="00501C2B" w:rsidRDefault="00F722E4" w:rsidP="00D557D2">
            <w:pPr>
              <w:spacing w:before="60" w:after="60" w:line="240" w:lineRule="auto"/>
              <w:rPr>
                <w:sz w:val="20"/>
                <w:szCs w:val="20"/>
              </w:rPr>
            </w:pPr>
            <w:r w:rsidRPr="00501C2B">
              <w:rPr>
                <w:sz w:val="20"/>
                <w:szCs w:val="20"/>
              </w:rPr>
              <w:t>4. Check for Failure</w:t>
            </w:r>
          </w:p>
        </w:tc>
        <w:tc>
          <w:tcPr>
            <w:tcW w:w="1253" w:type="pct"/>
          </w:tcPr>
          <w:p w14:paraId="1688CDF1" w14:textId="24CD2008" w:rsidR="00F722E4" w:rsidRPr="00501C2B" w:rsidRDefault="00F722E4" w:rsidP="00D557D2">
            <w:pPr>
              <w:spacing w:before="60" w:after="60" w:line="240" w:lineRule="auto"/>
              <w:rPr>
                <w:sz w:val="20"/>
                <w:szCs w:val="20"/>
              </w:rPr>
            </w:pPr>
            <w:r w:rsidRPr="00501C2B">
              <w:rPr>
                <w:sz w:val="20"/>
                <w:szCs w:val="20"/>
              </w:rPr>
              <w:t>Registration fails, citing need to complete Captcha.</w:t>
            </w:r>
          </w:p>
        </w:tc>
        <w:tc>
          <w:tcPr>
            <w:tcW w:w="1121" w:type="pct"/>
          </w:tcPr>
          <w:p w14:paraId="48B0C360" w14:textId="2F8F1CF7" w:rsidR="00F722E4" w:rsidRPr="00501C2B" w:rsidRDefault="00272810" w:rsidP="00D557D2">
            <w:pPr>
              <w:spacing w:before="60" w:after="60" w:line="240" w:lineRule="auto"/>
              <w:rPr>
                <w:sz w:val="20"/>
                <w:szCs w:val="20"/>
              </w:rPr>
            </w:pPr>
            <w:r w:rsidRPr="00501C2B">
              <w:rPr>
                <w:sz w:val="20"/>
                <w:szCs w:val="20"/>
              </w:rPr>
              <w:t xml:space="preserve">Captcha successfully blocks </w:t>
            </w:r>
            <w:r w:rsidR="003C2F33" w:rsidRPr="00501C2B">
              <w:rPr>
                <w:sz w:val="20"/>
                <w:szCs w:val="20"/>
              </w:rPr>
              <w:t>registration</w:t>
            </w:r>
            <w:r w:rsidRPr="00501C2B">
              <w:rPr>
                <w:sz w:val="20"/>
                <w:szCs w:val="20"/>
              </w:rPr>
              <w:t xml:space="preserve"> </w:t>
            </w:r>
            <w:r w:rsidR="003C2F33" w:rsidRPr="00501C2B">
              <w:rPr>
                <w:sz w:val="20"/>
                <w:szCs w:val="20"/>
              </w:rPr>
              <w:t xml:space="preserve">if incomplete </w:t>
            </w:r>
            <w:r w:rsidRPr="00501C2B">
              <w:rPr>
                <w:sz w:val="20"/>
                <w:szCs w:val="20"/>
              </w:rPr>
              <w:t xml:space="preserve">or </w:t>
            </w:r>
            <w:r w:rsidR="003C2F33" w:rsidRPr="00501C2B">
              <w:rPr>
                <w:sz w:val="20"/>
                <w:szCs w:val="20"/>
              </w:rPr>
              <w:t>shows signs of automated completion.</w:t>
            </w:r>
          </w:p>
        </w:tc>
      </w:tr>
      <w:tr w:rsidR="00F722E4" w14:paraId="1C60440E" w14:textId="3E3997D6" w:rsidTr="003C2F33">
        <w:trPr>
          <w:jc w:val="center"/>
        </w:trPr>
        <w:tc>
          <w:tcPr>
            <w:tcW w:w="243" w:type="pct"/>
          </w:tcPr>
          <w:p w14:paraId="626F4BB1" w14:textId="4F11727C" w:rsidR="00F722E4" w:rsidRPr="009E0D50" w:rsidRDefault="00F722E4" w:rsidP="00D557D2">
            <w:pPr>
              <w:spacing w:before="60" w:after="60" w:line="240" w:lineRule="auto"/>
              <w:rPr>
                <w:sz w:val="20"/>
                <w:szCs w:val="20"/>
              </w:rPr>
            </w:pPr>
            <w:r w:rsidRPr="009E0D50">
              <w:rPr>
                <w:sz w:val="20"/>
                <w:szCs w:val="20"/>
              </w:rPr>
              <w:t>2.2</w:t>
            </w:r>
          </w:p>
        </w:tc>
        <w:tc>
          <w:tcPr>
            <w:tcW w:w="702" w:type="pct"/>
          </w:tcPr>
          <w:p w14:paraId="3DBCFF85" w14:textId="199177A4" w:rsidR="00F722E4" w:rsidRPr="00501C2B" w:rsidRDefault="00F722E4" w:rsidP="00D557D2">
            <w:pPr>
              <w:spacing w:before="60" w:after="60" w:line="240" w:lineRule="auto"/>
              <w:rPr>
                <w:sz w:val="20"/>
                <w:szCs w:val="20"/>
              </w:rPr>
            </w:pPr>
            <w:r w:rsidRPr="00501C2B">
              <w:rPr>
                <w:sz w:val="20"/>
                <w:szCs w:val="20"/>
              </w:rPr>
              <w:t xml:space="preserve">Captcha Protects Login </w:t>
            </w:r>
          </w:p>
        </w:tc>
        <w:tc>
          <w:tcPr>
            <w:tcW w:w="1681" w:type="pct"/>
          </w:tcPr>
          <w:p w14:paraId="54D3C97E" w14:textId="77777777" w:rsidR="00F722E4" w:rsidRPr="00501C2B" w:rsidRDefault="00F722E4" w:rsidP="00D557D2">
            <w:pPr>
              <w:spacing w:before="60" w:after="60" w:line="240" w:lineRule="auto"/>
              <w:rPr>
                <w:sz w:val="20"/>
                <w:szCs w:val="20"/>
              </w:rPr>
            </w:pPr>
            <w:r w:rsidRPr="00501C2B">
              <w:rPr>
                <w:sz w:val="20"/>
                <w:szCs w:val="20"/>
              </w:rPr>
              <w:t>1. Enter Email</w:t>
            </w:r>
          </w:p>
          <w:p w14:paraId="3E95CDC3" w14:textId="77777777" w:rsidR="00F722E4" w:rsidRPr="00501C2B" w:rsidRDefault="00F722E4" w:rsidP="00D557D2">
            <w:pPr>
              <w:spacing w:before="60" w:after="60" w:line="240" w:lineRule="auto"/>
              <w:rPr>
                <w:sz w:val="20"/>
                <w:szCs w:val="20"/>
              </w:rPr>
            </w:pPr>
            <w:r w:rsidRPr="00501C2B">
              <w:rPr>
                <w:sz w:val="20"/>
                <w:szCs w:val="20"/>
              </w:rPr>
              <w:t>2. Enter Password</w:t>
            </w:r>
          </w:p>
          <w:p w14:paraId="669F0A7F" w14:textId="171CD183" w:rsidR="00F722E4" w:rsidRPr="00501C2B" w:rsidRDefault="00F722E4" w:rsidP="00D557D2">
            <w:pPr>
              <w:spacing w:before="60" w:after="60" w:line="240" w:lineRule="auto"/>
              <w:rPr>
                <w:sz w:val="20"/>
                <w:szCs w:val="20"/>
              </w:rPr>
            </w:pPr>
            <w:r w:rsidRPr="00501C2B">
              <w:rPr>
                <w:sz w:val="20"/>
                <w:szCs w:val="20"/>
              </w:rPr>
              <w:t>3. Click Login</w:t>
            </w:r>
          </w:p>
          <w:p w14:paraId="16A37439" w14:textId="660DE1DD" w:rsidR="00F722E4" w:rsidRPr="00501C2B" w:rsidRDefault="00F722E4" w:rsidP="00D557D2">
            <w:pPr>
              <w:spacing w:before="60" w:after="60" w:line="240" w:lineRule="auto"/>
              <w:rPr>
                <w:sz w:val="20"/>
                <w:szCs w:val="20"/>
              </w:rPr>
            </w:pPr>
            <w:r w:rsidRPr="00501C2B">
              <w:rPr>
                <w:sz w:val="20"/>
                <w:szCs w:val="20"/>
              </w:rPr>
              <w:t>4. Check for failure</w:t>
            </w:r>
          </w:p>
        </w:tc>
        <w:tc>
          <w:tcPr>
            <w:tcW w:w="1253" w:type="pct"/>
          </w:tcPr>
          <w:p w14:paraId="17AE7F8F" w14:textId="41D353C1" w:rsidR="00F722E4" w:rsidRPr="00501C2B" w:rsidRDefault="00F722E4" w:rsidP="00D557D2">
            <w:pPr>
              <w:spacing w:before="60" w:after="60" w:line="240" w:lineRule="auto"/>
              <w:rPr>
                <w:sz w:val="20"/>
                <w:szCs w:val="20"/>
              </w:rPr>
            </w:pPr>
            <w:r w:rsidRPr="00501C2B">
              <w:rPr>
                <w:sz w:val="20"/>
                <w:szCs w:val="20"/>
              </w:rPr>
              <w:t>Login fails, citing need to complete Captcha</w:t>
            </w:r>
          </w:p>
        </w:tc>
        <w:tc>
          <w:tcPr>
            <w:tcW w:w="1121" w:type="pct"/>
          </w:tcPr>
          <w:p w14:paraId="4282AF5B" w14:textId="26F7E9BB" w:rsidR="00F722E4" w:rsidRPr="00501C2B" w:rsidRDefault="003C2F33" w:rsidP="00D557D2">
            <w:pPr>
              <w:spacing w:before="60" w:after="60" w:line="240" w:lineRule="auto"/>
              <w:rPr>
                <w:sz w:val="20"/>
                <w:szCs w:val="20"/>
              </w:rPr>
            </w:pPr>
            <w:r w:rsidRPr="00501C2B">
              <w:rPr>
                <w:sz w:val="20"/>
                <w:szCs w:val="20"/>
              </w:rPr>
              <w:t xml:space="preserve">Captcha successfully blocks </w:t>
            </w:r>
            <w:r w:rsidRPr="00501C2B">
              <w:rPr>
                <w:sz w:val="20"/>
                <w:szCs w:val="20"/>
              </w:rPr>
              <w:t>login if</w:t>
            </w:r>
            <w:r w:rsidRPr="00501C2B">
              <w:rPr>
                <w:sz w:val="20"/>
                <w:szCs w:val="20"/>
              </w:rPr>
              <w:t xml:space="preserve"> incomplete or shows signs of automated completion.</w:t>
            </w:r>
          </w:p>
        </w:tc>
      </w:tr>
      <w:tr w:rsidR="00F722E4" w14:paraId="2A0B861F" w14:textId="195994F5" w:rsidTr="003C2F33">
        <w:trPr>
          <w:jc w:val="center"/>
        </w:trPr>
        <w:tc>
          <w:tcPr>
            <w:tcW w:w="243" w:type="pct"/>
          </w:tcPr>
          <w:p w14:paraId="341F7BEB" w14:textId="38B2DC25" w:rsidR="00F722E4" w:rsidRPr="009E0D50" w:rsidRDefault="00F722E4" w:rsidP="00D557D2">
            <w:pPr>
              <w:spacing w:before="60" w:after="60" w:line="240" w:lineRule="auto"/>
              <w:rPr>
                <w:sz w:val="20"/>
                <w:szCs w:val="20"/>
              </w:rPr>
            </w:pPr>
            <w:r w:rsidRPr="009E0D50">
              <w:rPr>
                <w:sz w:val="20"/>
                <w:szCs w:val="20"/>
              </w:rPr>
              <w:t>2.3</w:t>
            </w:r>
          </w:p>
        </w:tc>
        <w:tc>
          <w:tcPr>
            <w:tcW w:w="702" w:type="pct"/>
          </w:tcPr>
          <w:p w14:paraId="0ADD28B8" w14:textId="4282FC8B" w:rsidR="00F722E4" w:rsidRPr="00501C2B" w:rsidRDefault="00F722E4" w:rsidP="00D557D2">
            <w:pPr>
              <w:spacing w:before="60" w:after="60" w:line="240" w:lineRule="auto"/>
              <w:rPr>
                <w:sz w:val="20"/>
                <w:szCs w:val="20"/>
              </w:rPr>
            </w:pPr>
            <w:r w:rsidRPr="00501C2B">
              <w:rPr>
                <w:sz w:val="20"/>
                <w:szCs w:val="20"/>
              </w:rPr>
              <w:t>User’s role affects availability of certain features</w:t>
            </w:r>
          </w:p>
        </w:tc>
        <w:tc>
          <w:tcPr>
            <w:tcW w:w="1681" w:type="pct"/>
          </w:tcPr>
          <w:p w14:paraId="7BB68D8F" w14:textId="6745139C" w:rsidR="00F722E4" w:rsidRPr="00501C2B" w:rsidRDefault="00F722E4" w:rsidP="00D557D2">
            <w:pPr>
              <w:spacing w:before="60" w:after="60" w:line="240" w:lineRule="auto"/>
              <w:rPr>
                <w:sz w:val="20"/>
                <w:szCs w:val="20"/>
              </w:rPr>
            </w:pPr>
            <w:r w:rsidRPr="00501C2B">
              <w:rPr>
                <w:sz w:val="20"/>
                <w:szCs w:val="20"/>
              </w:rPr>
              <w:t>1. Login with a user</w:t>
            </w:r>
          </w:p>
          <w:p w14:paraId="19899A96" w14:textId="4967223B" w:rsidR="00F722E4" w:rsidRPr="00501C2B" w:rsidRDefault="00F722E4" w:rsidP="00D557D2">
            <w:pPr>
              <w:spacing w:before="60" w:after="60" w:line="240" w:lineRule="auto"/>
              <w:rPr>
                <w:sz w:val="20"/>
                <w:szCs w:val="20"/>
              </w:rPr>
            </w:pPr>
            <w:r w:rsidRPr="00501C2B">
              <w:rPr>
                <w:sz w:val="20"/>
                <w:szCs w:val="20"/>
              </w:rPr>
              <w:t>2.1. Assert that user cannot see Admin links</w:t>
            </w:r>
          </w:p>
          <w:p w14:paraId="616FD1D7" w14:textId="7F214170" w:rsidR="00F722E4" w:rsidRPr="00501C2B" w:rsidRDefault="00F722E4" w:rsidP="00D557D2">
            <w:pPr>
              <w:spacing w:before="60" w:after="60" w:line="240" w:lineRule="auto"/>
              <w:rPr>
                <w:sz w:val="20"/>
                <w:szCs w:val="20"/>
              </w:rPr>
            </w:pPr>
            <w:r w:rsidRPr="00501C2B">
              <w:rPr>
                <w:sz w:val="20"/>
                <w:szCs w:val="20"/>
              </w:rPr>
              <w:t>2.2. Assert that an admin can see the link.</w:t>
            </w:r>
          </w:p>
        </w:tc>
        <w:tc>
          <w:tcPr>
            <w:tcW w:w="1253" w:type="pct"/>
          </w:tcPr>
          <w:p w14:paraId="5AC94C51" w14:textId="77777777" w:rsidR="00F722E4" w:rsidRPr="00501C2B" w:rsidRDefault="00F722E4" w:rsidP="00D557D2">
            <w:pPr>
              <w:spacing w:before="60" w:after="60" w:line="240" w:lineRule="auto"/>
              <w:rPr>
                <w:sz w:val="20"/>
                <w:szCs w:val="20"/>
              </w:rPr>
            </w:pPr>
            <w:r w:rsidRPr="00501C2B">
              <w:rPr>
                <w:sz w:val="20"/>
                <w:szCs w:val="20"/>
              </w:rPr>
              <w:t xml:space="preserve">Administrative tool links are not present. </w:t>
            </w:r>
          </w:p>
          <w:p w14:paraId="05876EE7" w14:textId="77777777" w:rsidR="00F722E4" w:rsidRPr="00501C2B" w:rsidRDefault="00F722E4" w:rsidP="00D557D2">
            <w:pPr>
              <w:spacing w:before="60" w:after="60" w:line="240" w:lineRule="auto"/>
              <w:rPr>
                <w:sz w:val="20"/>
                <w:szCs w:val="20"/>
              </w:rPr>
            </w:pPr>
          </w:p>
          <w:p w14:paraId="19D20B63" w14:textId="2EBB1960" w:rsidR="00F722E4" w:rsidRPr="00501C2B" w:rsidRDefault="00F722E4" w:rsidP="00D557D2">
            <w:pPr>
              <w:spacing w:before="60" w:after="60" w:line="240" w:lineRule="auto"/>
              <w:rPr>
                <w:sz w:val="20"/>
                <w:szCs w:val="20"/>
              </w:rPr>
            </w:pPr>
            <w:r w:rsidRPr="00501C2B">
              <w:rPr>
                <w:sz w:val="20"/>
                <w:szCs w:val="20"/>
              </w:rPr>
              <w:t>Tools ARE present for administrators.</w:t>
            </w:r>
          </w:p>
        </w:tc>
        <w:tc>
          <w:tcPr>
            <w:tcW w:w="1121" w:type="pct"/>
          </w:tcPr>
          <w:p w14:paraId="1CB43407" w14:textId="77777777" w:rsidR="00F722E4" w:rsidRPr="00501C2B" w:rsidRDefault="00F722E4" w:rsidP="00D557D2">
            <w:pPr>
              <w:spacing w:before="60" w:after="60" w:line="240" w:lineRule="auto"/>
              <w:rPr>
                <w:sz w:val="20"/>
                <w:szCs w:val="20"/>
              </w:rPr>
            </w:pPr>
          </w:p>
        </w:tc>
      </w:tr>
    </w:tbl>
    <w:p w14:paraId="3EC187C7" w14:textId="77777777" w:rsidR="009E0D50" w:rsidRDefault="009E0D50">
      <w:r>
        <w:br w:type="page"/>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3"/>
        <w:gridCol w:w="1512"/>
        <w:gridCol w:w="3621"/>
        <w:gridCol w:w="2699"/>
        <w:gridCol w:w="2415"/>
      </w:tblGrid>
      <w:tr w:rsidR="00F722E4" w14:paraId="2D00E67E" w14:textId="0D7FFF6D" w:rsidTr="003C2F33">
        <w:trPr>
          <w:jc w:val="center"/>
        </w:trPr>
        <w:tc>
          <w:tcPr>
            <w:tcW w:w="243" w:type="pct"/>
          </w:tcPr>
          <w:p w14:paraId="17250CBC" w14:textId="44EC77ED" w:rsidR="00F722E4" w:rsidRDefault="00F722E4" w:rsidP="00D557D2">
            <w:pPr>
              <w:spacing w:before="60" w:after="60" w:line="240" w:lineRule="auto"/>
            </w:pPr>
            <w:r>
              <w:lastRenderedPageBreak/>
              <w:t>3.1</w:t>
            </w:r>
          </w:p>
        </w:tc>
        <w:tc>
          <w:tcPr>
            <w:tcW w:w="702" w:type="pct"/>
          </w:tcPr>
          <w:p w14:paraId="05E47786" w14:textId="117F1787" w:rsidR="00F722E4" w:rsidRPr="00501C2B" w:rsidRDefault="00F722E4" w:rsidP="00D557D2">
            <w:pPr>
              <w:spacing w:before="60" w:after="60" w:line="240" w:lineRule="auto"/>
              <w:rPr>
                <w:sz w:val="20"/>
                <w:szCs w:val="20"/>
              </w:rPr>
            </w:pPr>
            <w:r w:rsidRPr="00501C2B">
              <w:rPr>
                <w:sz w:val="20"/>
                <w:szCs w:val="20"/>
              </w:rPr>
              <w:t>Add a new card to user’s collection</w:t>
            </w:r>
          </w:p>
        </w:tc>
        <w:tc>
          <w:tcPr>
            <w:tcW w:w="1681" w:type="pct"/>
          </w:tcPr>
          <w:p w14:paraId="36A7ED8A" w14:textId="77777777" w:rsidR="00F722E4" w:rsidRPr="00501C2B" w:rsidRDefault="00F722E4" w:rsidP="00D557D2">
            <w:pPr>
              <w:spacing w:before="60" w:after="60" w:line="240" w:lineRule="auto"/>
              <w:rPr>
                <w:sz w:val="20"/>
                <w:szCs w:val="20"/>
              </w:rPr>
            </w:pPr>
            <w:r w:rsidRPr="00501C2B">
              <w:rPr>
                <w:sz w:val="20"/>
                <w:szCs w:val="20"/>
              </w:rPr>
              <w:t>1. Click Collection</w:t>
            </w:r>
          </w:p>
          <w:p w14:paraId="7339A4B9" w14:textId="77777777" w:rsidR="00F722E4" w:rsidRPr="00501C2B" w:rsidRDefault="00F722E4" w:rsidP="00D557D2">
            <w:pPr>
              <w:spacing w:before="60" w:after="60" w:line="240" w:lineRule="auto"/>
              <w:rPr>
                <w:sz w:val="20"/>
                <w:szCs w:val="20"/>
              </w:rPr>
            </w:pPr>
            <w:r w:rsidRPr="00501C2B">
              <w:rPr>
                <w:sz w:val="20"/>
                <w:szCs w:val="20"/>
              </w:rPr>
              <w:t>2. Click Create New</w:t>
            </w:r>
          </w:p>
          <w:p w14:paraId="323E351F" w14:textId="77777777" w:rsidR="00F722E4" w:rsidRPr="00501C2B" w:rsidRDefault="00F722E4" w:rsidP="00D557D2">
            <w:pPr>
              <w:spacing w:before="60" w:after="60" w:line="240" w:lineRule="auto"/>
              <w:rPr>
                <w:sz w:val="20"/>
                <w:szCs w:val="20"/>
              </w:rPr>
            </w:pPr>
            <w:r w:rsidRPr="00501C2B">
              <w:rPr>
                <w:sz w:val="20"/>
                <w:szCs w:val="20"/>
              </w:rPr>
              <w:t>3. Input Card Name</w:t>
            </w:r>
          </w:p>
          <w:p w14:paraId="1E44110F" w14:textId="77777777" w:rsidR="00F722E4" w:rsidRPr="00501C2B" w:rsidRDefault="00F722E4" w:rsidP="00D557D2">
            <w:pPr>
              <w:spacing w:before="60" w:after="60" w:line="240" w:lineRule="auto"/>
              <w:rPr>
                <w:sz w:val="20"/>
                <w:szCs w:val="20"/>
              </w:rPr>
            </w:pPr>
            <w:r w:rsidRPr="00501C2B">
              <w:rPr>
                <w:sz w:val="20"/>
                <w:szCs w:val="20"/>
              </w:rPr>
              <w:t>4. Click Search</w:t>
            </w:r>
          </w:p>
          <w:p w14:paraId="674A1DCD" w14:textId="77777777" w:rsidR="00F722E4" w:rsidRPr="00501C2B" w:rsidRDefault="00F722E4" w:rsidP="00D557D2">
            <w:pPr>
              <w:spacing w:before="60" w:after="60" w:line="240" w:lineRule="auto"/>
              <w:rPr>
                <w:sz w:val="20"/>
                <w:szCs w:val="20"/>
              </w:rPr>
            </w:pPr>
            <w:r w:rsidRPr="00501C2B">
              <w:rPr>
                <w:sz w:val="20"/>
                <w:szCs w:val="20"/>
              </w:rPr>
              <w:t>5. Input additional details</w:t>
            </w:r>
          </w:p>
          <w:p w14:paraId="0D2BD72A" w14:textId="72E8FF4C" w:rsidR="00F722E4" w:rsidRPr="00501C2B" w:rsidRDefault="00F722E4" w:rsidP="00D557D2">
            <w:pPr>
              <w:spacing w:before="60" w:after="60" w:line="240" w:lineRule="auto"/>
              <w:rPr>
                <w:sz w:val="20"/>
                <w:szCs w:val="20"/>
              </w:rPr>
            </w:pPr>
            <w:r w:rsidRPr="00501C2B">
              <w:rPr>
                <w:sz w:val="20"/>
                <w:szCs w:val="20"/>
              </w:rPr>
              <w:t>6. Click Submit</w:t>
            </w:r>
          </w:p>
          <w:p w14:paraId="28CA1584" w14:textId="7AC8FA2C" w:rsidR="00F722E4" w:rsidRPr="00501C2B" w:rsidRDefault="00F722E4" w:rsidP="00D557D2">
            <w:pPr>
              <w:spacing w:before="60" w:after="60" w:line="240" w:lineRule="auto"/>
              <w:rPr>
                <w:sz w:val="20"/>
                <w:szCs w:val="20"/>
              </w:rPr>
            </w:pPr>
            <w:r w:rsidRPr="00501C2B">
              <w:rPr>
                <w:sz w:val="20"/>
                <w:szCs w:val="20"/>
              </w:rPr>
              <w:t>7. Assert that card appears in collection</w:t>
            </w:r>
          </w:p>
        </w:tc>
        <w:tc>
          <w:tcPr>
            <w:tcW w:w="1253" w:type="pct"/>
          </w:tcPr>
          <w:p w14:paraId="7D46D40D" w14:textId="77777777" w:rsidR="00F722E4" w:rsidRPr="00501C2B" w:rsidRDefault="00F722E4" w:rsidP="00D557D2">
            <w:pPr>
              <w:spacing w:before="60" w:after="60" w:line="240" w:lineRule="auto"/>
              <w:rPr>
                <w:sz w:val="20"/>
                <w:szCs w:val="20"/>
              </w:rPr>
            </w:pPr>
            <w:r w:rsidRPr="00501C2B">
              <w:rPr>
                <w:sz w:val="20"/>
                <w:szCs w:val="20"/>
              </w:rPr>
              <w:t xml:space="preserve">On submit, user is redirected to either the card details, or their collection. </w:t>
            </w:r>
          </w:p>
          <w:p w14:paraId="6BA82784" w14:textId="1E033CF9" w:rsidR="00F722E4" w:rsidRPr="00501C2B" w:rsidRDefault="00F722E4" w:rsidP="00D557D2">
            <w:pPr>
              <w:spacing w:before="60" w:after="60" w:line="240" w:lineRule="auto"/>
              <w:rPr>
                <w:sz w:val="20"/>
                <w:szCs w:val="20"/>
              </w:rPr>
            </w:pPr>
            <w:r w:rsidRPr="00501C2B">
              <w:rPr>
                <w:sz w:val="20"/>
                <w:szCs w:val="20"/>
              </w:rPr>
              <w:t>New card appears within the collection.</w:t>
            </w:r>
          </w:p>
        </w:tc>
        <w:tc>
          <w:tcPr>
            <w:tcW w:w="1121" w:type="pct"/>
          </w:tcPr>
          <w:p w14:paraId="0276A7F5" w14:textId="77777777" w:rsidR="00F722E4" w:rsidRPr="00501C2B" w:rsidRDefault="00F722E4" w:rsidP="00D557D2">
            <w:pPr>
              <w:spacing w:before="60" w:after="60" w:line="240" w:lineRule="auto"/>
              <w:rPr>
                <w:sz w:val="20"/>
                <w:szCs w:val="20"/>
              </w:rPr>
            </w:pPr>
          </w:p>
        </w:tc>
      </w:tr>
      <w:tr w:rsidR="00F722E4" w14:paraId="5A5CF2DC" w14:textId="4D36A236" w:rsidTr="003C2F33">
        <w:trPr>
          <w:jc w:val="center"/>
        </w:trPr>
        <w:tc>
          <w:tcPr>
            <w:tcW w:w="243" w:type="pct"/>
          </w:tcPr>
          <w:p w14:paraId="16974D36" w14:textId="41E87507" w:rsidR="00F722E4" w:rsidRDefault="00F722E4" w:rsidP="00D557D2">
            <w:pPr>
              <w:spacing w:before="60" w:after="60" w:line="240" w:lineRule="auto"/>
            </w:pPr>
            <w:r>
              <w:t>3.2</w:t>
            </w:r>
          </w:p>
        </w:tc>
        <w:tc>
          <w:tcPr>
            <w:tcW w:w="702" w:type="pct"/>
          </w:tcPr>
          <w:p w14:paraId="6E4D1CE5" w14:textId="6C1965E4" w:rsidR="00F722E4" w:rsidRPr="00501C2B" w:rsidRDefault="00F722E4" w:rsidP="00D557D2">
            <w:pPr>
              <w:spacing w:before="60" w:after="60" w:line="240" w:lineRule="auto"/>
              <w:rPr>
                <w:sz w:val="20"/>
                <w:szCs w:val="20"/>
              </w:rPr>
            </w:pPr>
            <w:r w:rsidRPr="00501C2B">
              <w:rPr>
                <w:sz w:val="20"/>
                <w:szCs w:val="20"/>
              </w:rPr>
              <w:t>Search for a Card in a user’s Collection</w:t>
            </w:r>
          </w:p>
        </w:tc>
        <w:tc>
          <w:tcPr>
            <w:tcW w:w="1681" w:type="pct"/>
          </w:tcPr>
          <w:p w14:paraId="32066493" w14:textId="77777777" w:rsidR="00F722E4" w:rsidRPr="00501C2B" w:rsidRDefault="00F722E4" w:rsidP="00D557D2">
            <w:pPr>
              <w:spacing w:before="60" w:after="60" w:line="240" w:lineRule="auto"/>
              <w:rPr>
                <w:sz w:val="20"/>
                <w:szCs w:val="20"/>
              </w:rPr>
            </w:pPr>
            <w:r w:rsidRPr="00501C2B">
              <w:rPr>
                <w:sz w:val="20"/>
                <w:szCs w:val="20"/>
              </w:rPr>
              <w:t>1. Click Collection</w:t>
            </w:r>
          </w:p>
          <w:p w14:paraId="16644E60" w14:textId="77777777" w:rsidR="00F722E4" w:rsidRPr="00501C2B" w:rsidRDefault="00F722E4" w:rsidP="00D557D2">
            <w:pPr>
              <w:spacing w:before="60" w:after="60" w:line="240" w:lineRule="auto"/>
              <w:rPr>
                <w:sz w:val="20"/>
                <w:szCs w:val="20"/>
              </w:rPr>
            </w:pPr>
            <w:r w:rsidRPr="00501C2B">
              <w:rPr>
                <w:sz w:val="20"/>
                <w:szCs w:val="20"/>
              </w:rPr>
              <w:t>2. Input Card Name or other details</w:t>
            </w:r>
          </w:p>
          <w:p w14:paraId="5271C3A0" w14:textId="77777777" w:rsidR="00F722E4" w:rsidRPr="00501C2B" w:rsidRDefault="00F722E4" w:rsidP="00D557D2">
            <w:pPr>
              <w:spacing w:before="60" w:after="60" w:line="240" w:lineRule="auto"/>
              <w:rPr>
                <w:sz w:val="20"/>
                <w:szCs w:val="20"/>
              </w:rPr>
            </w:pPr>
            <w:r w:rsidRPr="00501C2B">
              <w:rPr>
                <w:sz w:val="20"/>
                <w:szCs w:val="20"/>
              </w:rPr>
              <w:t>3. Click Search</w:t>
            </w:r>
          </w:p>
          <w:p w14:paraId="1F5A5D67" w14:textId="24B7C610" w:rsidR="00F722E4" w:rsidRPr="00501C2B" w:rsidRDefault="00F722E4" w:rsidP="00D557D2">
            <w:pPr>
              <w:spacing w:before="60" w:after="60" w:line="240" w:lineRule="auto"/>
              <w:rPr>
                <w:sz w:val="20"/>
                <w:szCs w:val="20"/>
              </w:rPr>
            </w:pPr>
            <w:r w:rsidRPr="00501C2B">
              <w:rPr>
                <w:sz w:val="20"/>
                <w:szCs w:val="20"/>
              </w:rPr>
              <w:t>4. Assert that card(s) exists</w:t>
            </w:r>
          </w:p>
        </w:tc>
        <w:tc>
          <w:tcPr>
            <w:tcW w:w="1253" w:type="pct"/>
          </w:tcPr>
          <w:p w14:paraId="68BDF495" w14:textId="5C4DED7B" w:rsidR="00F722E4" w:rsidRPr="00501C2B" w:rsidRDefault="00F722E4" w:rsidP="00D557D2">
            <w:pPr>
              <w:spacing w:before="60" w:after="60" w:line="240" w:lineRule="auto"/>
              <w:rPr>
                <w:sz w:val="20"/>
                <w:szCs w:val="20"/>
              </w:rPr>
            </w:pPr>
            <w:r w:rsidRPr="00501C2B">
              <w:rPr>
                <w:sz w:val="20"/>
                <w:szCs w:val="20"/>
              </w:rPr>
              <w:t>Card that is known to be within the collection appears within the list as anticipated. Vague searches show only relevant cards.</w:t>
            </w:r>
          </w:p>
        </w:tc>
        <w:tc>
          <w:tcPr>
            <w:tcW w:w="1121" w:type="pct"/>
          </w:tcPr>
          <w:p w14:paraId="43F9D32D" w14:textId="77777777" w:rsidR="00F722E4" w:rsidRPr="00501C2B" w:rsidRDefault="00F722E4" w:rsidP="00D557D2">
            <w:pPr>
              <w:spacing w:before="60" w:after="60" w:line="240" w:lineRule="auto"/>
              <w:rPr>
                <w:sz w:val="20"/>
                <w:szCs w:val="20"/>
              </w:rPr>
            </w:pPr>
          </w:p>
        </w:tc>
      </w:tr>
      <w:tr w:rsidR="00F722E4" w14:paraId="2FF04D03" w14:textId="6BF62339" w:rsidTr="003C2F33">
        <w:trPr>
          <w:jc w:val="center"/>
        </w:trPr>
        <w:tc>
          <w:tcPr>
            <w:tcW w:w="243" w:type="pct"/>
          </w:tcPr>
          <w:p w14:paraId="3ADDCFFE" w14:textId="278F3A28" w:rsidR="00F722E4" w:rsidRDefault="00F722E4" w:rsidP="00D557D2">
            <w:pPr>
              <w:spacing w:before="60" w:after="60" w:line="240" w:lineRule="auto"/>
            </w:pPr>
            <w:r>
              <w:t>3.3</w:t>
            </w:r>
          </w:p>
        </w:tc>
        <w:tc>
          <w:tcPr>
            <w:tcW w:w="702" w:type="pct"/>
          </w:tcPr>
          <w:p w14:paraId="754C9E75" w14:textId="406E1C94" w:rsidR="00F722E4" w:rsidRPr="00501C2B" w:rsidRDefault="00F722E4" w:rsidP="00D557D2">
            <w:pPr>
              <w:spacing w:before="60" w:after="60" w:line="240" w:lineRule="auto"/>
              <w:rPr>
                <w:sz w:val="20"/>
                <w:szCs w:val="20"/>
              </w:rPr>
            </w:pPr>
            <w:r w:rsidRPr="00501C2B">
              <w:rPr>
                <w:sz w:val="20"/>
                <w:szCs w:val="20"/>
              </w:rPr>
              <w:t>Edit a Card in a user’s Collection</w:t>
            </w:r>
          </w:p>
        </w:tc>
        <w:tc>
          <w:tcPr>
            <w:tcW w:w="1681" w:type="pct"/>
          </w:tcPr>
          <w:p w14:paraId="70E457FE" w14:textId="77777777" w:rsidR="00F722E4" w:rsidRPr="00501C2B" w:rsidRDefault="00F722E4" w:rsidP="00D557D2">
            <w:pPr>
              <w:spacing w:before="60" w:after="60" w:line="240" w:lineRule="auto"/>
              <w:rPr>
                <w:sz w:val="20"/>
                <w:szCs w:val="20"/>
              </w:rPr>
            </w:pPr>
            <w:r w:rsidRPr="00501C2B">
              <w:rPr>
                <w:sz w:val="20"/>
                <w:szCs w:val="20"/>
              </w:rPr>
              <w:t>1. Select a Card from Collection</w:t>
            </w:r>
          </w:p>
          <w:p w14:paraId="4F8E9D5C" w14:textId="68EE6482" w:rsidR="00F722E4" w:rsidRPr="00501C2B" w:rsidRDefault="00F722E4" w:rsidP="00D557D2">
            <w:pPr>
              <w:spacing w:before="60" w:after="60" w:line="240" w:lineRule="auto"/>
              <w:rPr>
                <w:sz w:val="20"/>
                <w:szCs w:val="20"/>
              </w:rPr>
            </w:pPr>
            <w:r w:rsidRPr="00501C2B">
              <w:rPr>
                <w:sz w:val="20"/>
                <w:szCs w:val="20"/>
              </w:rPr>
              <w:t>2. Click Edit</w:t>
            </w:r>
          </w:p>
          <w:p w14:paraId="1CD2806D" w14:textId="4305B2D1" w:rsidR="00F722E4" w:rsidRPr="00501C2B" w:rsidRDefault="00F722E4" w:rsidP="00D557D2">
            <w:pPr>
              <w:spacing w:before="60" w:after="60" w:line="240" w:lineRule="auto"/>
              <w:rPr>
                <w:sz w:val="20"/>
                <w:szCs w:val="20"/>
              </w:rPr>
            </w:pPr>
            <w:r w:rsidRPr="00501C2B">
              <w:rPr>
                <w:sz w:val="20"/>
                <w:szCs w:val="20"/>
              </w:rPr>
              <w:t>3. Change location or other detail</w:t>
            </w:r>
          </w:p>
          <w:p w14:paraId="050A61E7" w14:textId="77777777" w:rsidR="00F722E4" w:rsidRPr="00501C2B" w:rsidRDefault="00F722E4" w:rsidP="00D557D2">
            <w:pPr>
              <w:spacing w:before="60" w:after="60" w:line="240" w:lineRule="auto"/>
              <w:rPr>
                <w:sz w:val="20"/>
                <w:szCs w:val="20"/>
              </w:rPr>
            </w:pPr>
            <w:r w:rsidRPr="00501C2B">
              <w:rPr>
                <w:sz w:val="20"/>
                <w:szCs w:val="20"/>
              </w:rPr>
              <w:t>4. Click Update</w:t>
            </w:r>
          </w:p>
          <w:p w14:paraId="5BC3318A" w14:textId="77777777" w:rsidR="00F722E4" w:rsidRPr="00501C2B" w:rsidRDefault="00F722E4" w:rsidP="00D557D2">
            <w:pPr>
              <w:spacing w:before="60" w:after="60" w:line="240" w:lineRule="auto"/>
              <w:rPr>
                <w:sz w:val="20"/>
                <w:szCs w:val="20"/>
              </w:rPr>
            </w:pPr>
            <w:r w:rsidRPr="00501C2B">
              <w:rPr>
                <w:sz w:val="20"/>
                <w:szCs w:val="20"/>
              </w:rPr>
              <w:t>5. Search for card by name</w:t>
            </w:r>
          </w:p>
          <w:p w14:paraId="1767D529" w14:textId="187523F2" w:rsidR="00F722E4" w:rsidRPr="00501C2B" w:rsidRDefault="00F722E4" w:rsidP="00D557D2">
            <w:pPr>
              <w:spacing w:before="60" w:after="60" w:line="240" w:lineRule="auto"/>
              <w:rPr>
                <w:sz w:val="20"/>
                <w:szCs w:val="20"/>
              </w:rPr>
            </w:pPr>
            <w:r w:rsidRPr="00501C2B">
              <w:rPr>
                <w:sz w:val="20"/>
                <w:szCs w:val="20"/>
              </w:rPr>
              <w:t>6. Assert that card details were updated.</w:t>
            </w:r>
          </w:p>
        </w:tc>
        <w:tc>
          <w:tcPr>
            <w:tcW w:w="1253" w:type="pct"/>
          </w:tcPr>
          <w:p w14:paraId="056933AE" w14:textId="3B3295FF" w:rsidR="00F722E4" w:rsidRPr="00501C2B" w:rsidRDefault="00F722E4" w:rsidP="00D557D2">
            <w:pPr>
              <w:spacing w:before="60" w:after="60" w:line="240" w:lineRule="auto"/>
              <w:rPr>
                <w:sz w:val="20"/>
                <w:szCs w:val="20"/>
              </w:rPr>
            </w:pPr>
            <w:r w:rsidRPr="00501C2B">
              <w:rPr>
                <w:sz w:val="20"/>
                <w:szCs w:val="20"/>
              </w:rPr>
              <w:t>Card details change to reflect edit that was made.</w:t>
            </w:r>
          </w:p>
        </w:tc>
        <w:tc>
          <w:tcPr>
            <w:tcW w:w="1121" w:type="pct"/>
          </w:tcPr>
          <w:p w14:paraId="5CB227AF" w14:textId="77777777" w:rsidR="00F722E4" w:rsidRPr="00501C2B" w:rsidRDefault="00F722E4" w:rsidP="00D557D2">
            <w:pPr>
              <w:spacing w:before="60" w:after="60" w:line="240" w:lineRule="auto"/>
              <w:rPr>
                <w:sz w:val="20"/>
                <w:szCs w:val="20"/>
              </w:rPr>
            </w:pPr>
          </w:p>
        </w:tc>
      </w:tr>
      <w:tr w:rsidR="00F722E4" w14:paraId="621EDD0B" w14:textId="0366B9FB" w:rsidTr="003C2F33">
        <w:trPr>
          <w:jc w:val="center"/>
        </w:trPr>
        <w:tc>
          <w:tcPr>
            <w:tcW w:w="243" w:type="pct"/>
          </w:tcPr>
          <w:p w14:paraId="30C74BC6" w14:textId="727ABBA9" w:rsidR="00F722E4" w:rsidRDefault="00F722E4" w:rsidP="00D557D2">
            <w:pPr>
              <w:spacing w:before="60" w:after="60" w:line="240" w:lineRule="auto"/>
            </w:pPr>
            <w:r>
              <w:t>3.4</w:t>
            </w:r>
          </w:p>
        </w:tc>
        <w:tc>
          <w:tcPr>
            <w:tcW w:w="702" w:type="pct"/>
          </w:tcPr>
          <w:p w14:paraId="2CF16E37" w14:textId="72A0A568" w:rsidR="00F722E4" w:rsidRPr="00501C2B" w:rsidRDefault="00F722E4" w:rsidP="00D557D2">
            <w:pPr>
              <w:spacing w:before="60" w:after="60" w:line="240" w:lineRule="auto"/>
              <w:rPr>
                <w:sz w:val="20"/>
                <w:szCs w:val="20"/>
              </w:rPr>
            </w:pPr>
            <w:r w:rsidRPr="00501C2B">
              <w:rPr>
                <w:sz w:val="20"/>
                <w:szCs w:val="20"/>
              </w:rPr>
              <w:t>Delete a Card from the user’s Collection</w:t>
            </w:r>
          </w:p>
        </w:tc>
        <w:tc>
          <w:tcPr>
            <w:tcW w:w="1681" w:type="pct"/>
          </w:tcPr>
          <w:p w14:paraId="74373DF6" w14:textId="77777777" w:rsidR="00F722E4" w:rsidRPr="00501C2B" w:rsidRDefault="00F722E4" w:rsidP="00957492">
            <w:pPr>
              <w:tabs>
                <w:tab w:val="left" w:pos="900"/>
              </w:tabs>
              <w:spacing w:before="60" w:after="60" w:line="240" w:lineRule="auto"/>
              <w:rPr>
                <w:sz w:val="20"/>
                <w:szCs w:val="20"/>
              </w:rPr>
            </w:pPr>
            <w:r w:rsidRPr="00501C2B">
              <w:rPr>
                <w:sz w:val="20"/>
                <w:szCs w:val="20"/>
              </w:rPr>
              <w:t>1. Select a Card from Collection</w:t>
            </w:r>
          </w:p>
          <w:p w14:paraId="33B5F5AF" w14:textId="77777777" w:rsidR="00F722E4" w:rsidRPr="00501C2B" w:rsidRDefault="00F722E4" w:rsidP="00957492">
            <w:pPr>
              <w:tabs>
                <w:tab w:val="left" w:pos="900"/>
              </w:tabs>
              <w:spacing w:before="60" w:after="60" w:line="240" w:lineRule="auto"/>
              <w:rPr>
                <w:sz w:val="20"/>
                <w:szCs w:val="20"/>
              </w:rPr>
            </w:pPr>
            <w:r w:rsidRPr="00501C2B">
              <w:rPr>
                <w:sz w:val="20"/>
                <w:szCs w:val="20"/>
              </w:rPr>
              <w:t>2. Click Delete</w:t>
            </w:r>
          </w:p>
          <w:p w14:paraId="32E48CF3" w14:textId="77777777" w:rsidR="00F722E4" w:rsidRPr="00501C2B" w:rsidRDefault="00F722E4" w:rsidP="00957492">
            <w:pPr>
              <w:tabs>
                <w:tab w:val="left" w:pos="900"/>
              </w:tabs>
              <w:spacing w:before="60" w:after="60" w:line="240" w:lineRule="auto"/>
              <w:rPr>
                <w:sz w:val="20"/>
                <w:szCs w:val="20"/>
              </w:rPr>
            </w:pPr>
            <w:r w:rsidRPr="00501C2B">
              <w:rPr>
                <w:sz w:val="20"/>
                <w:szCs w:val="20"/>
              </w:rPr>
              <w:t>3. Confirm Delete action</w:t>
            </w:r>
          </w:p>
          <w:p w14:paraId="2FD70213" w14:textId="77777777" w:rsidR="00F722E4" w:rsidRPr="00501C2B" w:rsidRDefault="00F722E4" w:rsidP="00957492">
            <w:pPr>
              <w:tabs>
                <w:tab w:val="left" w:pos="900"/>
              </w:tabs>
              <w:spacing w:before="60" w:after="60" w:line="240" w:lineRule="auto"/>
              <w:rPr>
                <w:sz w:val="20"/>
                <w:szCs w:val="20"/>
              </w:rPr>
            </w:pPr>
            <w:r w:rsidRPr="00501C2B">
              <w:rPr>
                <w:sz w:val="20"/>
                <w:szCs w:val="20"/>
              </w:rPr>
              <w:t>4. Search for card by name</w:t>
            </w:r>
          </w:p>
          <w:p w14:paraId="451DF910" w14:textId="3C6E68B7" w:rsidR="00F722E4" w:rsidRPr="00501C2B" w:rsidRDefault="00F722E4" w:rsidP="00957492">
            <w:pPr>
              <w:tabs>
                <w:tab w:val="left" w:pos="900"/>
              </w:tabs>
              <w:spacing w:before="60" w:after="60" w:line="240" w:lineRule="auto"/>
              <w:rPr>
                <w:sz w:val="20"/>
                <w:szCs w:val="20"/>
              </w:rPr>
            </w:pPr>
            <w:r w:rsidRPr="00501C2B">
              <w:rPr>
                <w:sz w:val="20"/>
                <w:szCs w:val="20"/>
              </w:rPr>
              <w:t>5. Assert that card is not in collection</w:t>
            </w:r>
          </w:p>
        </w:tc>
        <w:tc>
          <w:tcPr>
            <w:tcW w:w="1253" w:type="pct"/>
          </w:tcPr>
          <w:p w14:paraId="29E8C6C9" w14:textId="18CCF5D8" w:rsidR="00F722E4" w:rsidRPr="00501C2B" w:rsidRDefault="00F722E4" w:rsidP="00D557D2">
            <w:pPr>
              <w:spacing w:before="60" w:after="60" w:line="240" w:lineRule="auto"/>
              <w:rPr>
                <w:sz w:val="20"/>
                <w:szCs w:val="20"/>
              </w:rPr>
            </w:pPr>
            <w:r w:rsidRPr="00501C2B">
              <w:rPr>
                <w:sz w:val="20"/>
                <w:szCs w:val="20"/>
              </w:rPr>
              <w:t>Card that was previously within the collection is no longer present.</w:t>
            </w:r>
          </w:p>
        </w:tc>
        <w:tc>
          <w:tcPr>
            <w:tcW w:w="1121" w:type="pct"/>
          </w:tcPr>
          <w:p w14:paraId="16F973D4" w14:textId="77777777" w:rsidR="00F722E4" w:rsidRPr="00501C2B" w:rsidRDefault="00F722E4" w:rsidP="00D557D2">
            <w:pPr>
              <w:spacing w:before="60" w:after="60" w:line="240" w:lineRule="auto"/>
              <w:rPr>
                <w:sz w:val="20"/>
                <w:szCs w:val="20"/>
              </w:rPr>
            </w:pPr>
          </w:p>
        </w:tc>
      </w:tr>
      <w:tr w:rsidR="00F722E4" w14:paraId="2117FF80" w14:textId="7EEC12B7" w:rsidTr="003C2F33">
        <w:trPr>
          <w:jc w:val="center"/>
        </w:trPr>
        <w:tc>
          <w:tcPr>
            <w:tcW w:w="243" w:type="pct"/>
          </w:tcPr>
          <w:p w14:paraId="5512C889" w14:textId="482E2852" w:rsidR="00F722E4" w:rsidRDefault="00F722E4" w:rsidP="00D557D2">
            <w:pPr>
              <w:spacing w:before="60" w:after="60" w:line="240" w:lineRule="auto"/>
            </w:pPr>
            <w:r>
              <w:t>3.5</w:t>
            </w:r>
          </w:p>
        </w:tc>
        <w:tc>
          <w:tcPr>
            <w:tcW w:w="702" w:type="pct"/>
          </w:tcPr>
          <w:p w14:paraId="4C6A9356" w14:textId="11703979" w:rsidR="00F722E4" w:rsidRPr="00501C2B" w:rsidRDefault="00F722E4" w:rsidP="00D03C61">
            <w:pPr>
              <w:spacing w:before="60" w:after="60" w:line="240" w:lineRule="auto"/>
              <w:rPr>
                <w:sz w:val="20"/>
                <w:szCs w:val="20"/>
              </w:rPr>
            </w:pPr>
            <w:r w:rsidRPr="00501C2B">
              <w:rPr>
                <w:sz w:val="20"/>
                <w:szCs w:val="20"/>
              </w:rPr>
              <w:t>Retrieve details of a Card from a user’s Collection</w:t>
            </w:r>
          </w:p>
        </w:tc>
        <w:tc>
          <w:tcPr>
            <w:tcW w:w="1681" w:type="pct"/>
          </w:tcPr>
          <w:p w14:paraId="624330FC" w14:textId="77777777" w:rsidR="00F722E4" w:rsidRPr="00501C2B" w:rsidRDefault="00F722E4" w:rsidP="00D03C61">
            <w:pPr>
              <w:spacing w:before="60" w:after="60" w:line="240" w:lineRule="auto"/>
              <w:rPr>
                <w:sz w:val="20"/>
                <w:szCs w:val="20"/>
              </w:rPr>
            </w:pPr>
            <w:r w:rsidRPr="00501C2B">
              <w:rPr>
                <w:sz w:val="20"/>
                <w:szCs w:val="20"/>
              </w:rPr>
              <w:t>1. Select a Card from Collection</w:t>
            </w:r>
          </w:p>
          <w:p w14:paraId="61F0DC14" w14:textId="77777777" w:rsidR="00F722E4" w:rsidRPr="00501C2B" w:rsidRDefault="00F722E4" w:rsidP="00D03C61">
            <w:pPr>
              <w:spacing w:before="60" w:after="60" w:line="240" w:lineRule="auto"/>
              <w:rPr>
                <w:sz w:val="20"/>
                <w:szCs w:val="20"/>
              </w:rPr>
            </w:pPr>
            <w:r w:rsidRPr="00501C2B">
              <w:rPr>
                <w:sz w:val="20"/>
                <w:szCs w:val="20"/>
              </w:rPr>
              <w:t>2. Assert that Card contains one or more instances of the card in one or more locations.</w:t>
            </w:r>
          </w:p>
          <w:p w14:paraId="368A10F0" w14:textId="77777777" w:rsidR="00F722E4" w:rsidRPr="00501C2B" w:rsidRDefault="00F722E4" w:rsidP="00D03C61">
            <w:pPr>
              <w:spacing w:before="60" w:after="60" w:line="240" w:lineRule="auto"/>
              <w:rPr>
                <w:sz w:val="20"/>
                <w:szCs w:val="20"/>
              </w:rPr>
            </w:pPr>
            <w:r w:rsidRPr="00501C2B">
              <w:rPr>
                <w:sz w:val="20"/>
                <w:szCs w:val="20"/>
              </w:rPr>
              <w:t>3. Click Details on one instance</w:t>
            </w:r>
          </w:p>
          <w:p w14:paraId="2FA316F8" w14:textId="0F60AF0E" w:rsidR="00F722E4" w:rsidRPr="00501C2B" w:rsidRDefault="00F722E4" w:rsidP="00D03C61">
            <w:pPr>
              <w:spacing w:before="60" w:after="60" w:line="240" w:lineRule="auto"/>
              <w:rPr>
                <w:sz w:val="20"/>
                <w:szCs w:val="20"/>
              </w:rPr>
            </w:pPr>
            <w:r w:rsidRPr="00501C2B">
              <w:rPr>
                <w:sz w:val="20"/>
                <w:szCs w:val="20"/>
              </w:rPr>
              <w:t>4. Assert that pertinent details are present.</w:t>
            </w:r>
          </w:p>
        </w:tc>
        <w:tc>
          <w:tcPr>
            <w:tcW w:w="1253" w:type="pct"/>
          </w:tcPr>
          <w:p w14:paraId="1EB501EF" w14:textId="1934F348" w:rsidR="00F722E4" w:rsidRPr="00501C2B" w:rsidRDefault="00F722E4" w:rsidP="00D03C61">
            <w:pPr>
              <w:spacing w:before="60" w:after="60" w:line="240" w:lineRule="auto"/>
              <w:rPr>
                <w:sz w:val="20"/>
                <w:szCs w:val="20"/>
              </w:rPr>
            </w:pPr>
            <w:r w:rsidRPr="00501C2B">
              <w:rPr>
                <w:sz w:val="20"/>
                <w:szCs w:val="20"/>
              </w:rPr>
              <w:t>Cards are appropriately nested and drilling down to a specific entry gives the appropriate information.</w:t>
            </w:r>
          </w:p>
        </w:tc>
        <w:tc>
          <w:tcPr>
            <w:tcW w:w="1121" w:type="pct"/>
          </w:tcPr>
          <w:p w14:paraId="4197049F" w14:textId="77777777" w:rsidR="00F722E4" w:rsidRPr="00501C2B" w:rsidRDefault="00F722E4" w:rsidP="00D03C61">
            <w:pPr>
              <w:spacing w:before="60" w:after="60" w:line="240" w:lineRule="auto"/>
              <w:rPr>
                <w:sz w:val="20"/>
                <w:szCs w:val="20"/>
              </w:rPr>
            </w:pPr>
          </w:p>
        </w:tc>
      </w:tr>
      <w:tr w:rsidR="00F722E4" w14:paraId="78E21702" w14:textId="535CE767" w:rsidTr="003C2F33">
        <w:trPr>
          <w:jc w:val="center"/>
        </w:trPr>
        <w:tc>
          <w:tcPr>
            <w:tcW w:w="243" w:type="pct"/>
          </w:tcPr>
          <w:p w14:paraId="30B18487" w14:textId="1E85B4CA" w:rsidR="00F722E4" w:rsidRDefault="00F722E4" w:rsidP="00D557D2">
            <w:pPr>
              <w:spacing w:before="60" w:after="60" w:line="240" w:lineRule="auto"/>
            </w:pPr>
            <w:r>
              <w:t>4.1</w:t>
            </w:r>
          </w:p>
        </w:tc>
        <w:tc>
          <w:tcPr>
            <w:tcW w:w="702" w:type="pct"/>
          </w:tcPr>
          <w:p w14:paraId="23420BD2" w14:textId="7DA03D64" w:rsidR="00F722E4" w:rsidRPr="00501C2B" w:rsidRDefault="00F722E4" w:rsidP="00D03C61">
            <w:pPr>
              <w:spacing w:before="60" w:after="60" w:line="240" w:lineRule="auto"/>
              <w:rPr>
                <w:sz w:val="20"/>
                <w:szCs w:val="20"/>
              </w:rPr>
            </w:pPr>
            <w:r w:rsidRPr="00501C2B">
              <w:rPr>
                <w:sz w:val="20"/>
                <w:szCs w:val="20"/>
              </w:rPr>
              <w:t>Administrator can modify a user’s role.</w:t>
            </w:r>
          </w:p>
        </w:tc>
        <w:tc>
          <w:tcPr>
            <w:tcW w:w="1681" w:type="pct"/>
          </w:tcPr>
          <w:p w14:paraId="49B52AA6" w14:textId="77777777" w:rsidR="00F722E4" w:rsidRPr="00501C2B" w:rsidRDefault="00F722E4" w:rsidP="00D03C61">
            <w:pPr>
              <w:spacing w:before="60" w:after="60" w:line="240" w:lineRule="auto"/>
              <w:rPr>
                <w:sz w:val="20"/>
                <w:szCs w:val="20"/>
              </w:rPr>
            </w:pPr>
            <w:r w:rsidRPr="00501C2B">
              <w:rPr>
                <w:sz w:val="20"/>
                <w:szCs w:val="20"/>
              </w:rPr>
              <w:t>1. Login as an Admin</w:t>
            </w:r>
          </w:p>
          <w:p w14:paraId="21B1CE23" w14:textId="77777777" w:rsidR="00F722E4" w:rsidRPr="00501C2B" w:rsidRDefault="00F722E4" w:rsidP="00D03C61">
            <w:pPr>
              <w:spacing w:before="60" w:after="60" w:line="240" w:lineRule="auto"/>
              <w:rPr>
                <w:sz w:val="20"/>
                <w:szCs w:val="20"/>
              </w:rPr>
            </w:pPr>
            <w:r w:rsidRPr="00501C2B">
              <w:rPr>
                <w:sz w:val="20"/>
                <w:szCs w:val="20"/>
              </w:rPr>
              <w:t>2. Click Admin Tools</w:t>
            </w:r>
          </w:p>
          <w:p w14:paraId="455F1079" w14:textId="77777777" w:rsidR="00F722E4" w:rsidRPr="00501C2B" w:rsidRDefault="00F722E4" w:rsidP="00D03C61">
            <w:pPr>
              <w:spacing w:before="60" w:after="60" w:line="240" w:lineRule="auto"/>
              <w:rPr>
                <w:sz w:val="20"/>
                <w:szCs w:val="20"/>
              </w:rPr>
            </w:pPr>
            <w:r w:rsidRPr="00501C2B">
              <w:rPr>
                <w:sz w:val="20"/>
                <w:szCs w:val="20"/>
              </w:rPr>
              <w:t>3. Click Manage Users</w:t>
            </w:r>
          </w:p>
          <w:p w14:paraId="459F9DE1" w14:textId="77777777" w:rsidR="00F722E4" w:rsidRPr="00501C2B" w:rsidRDefault="00F722E4" w:rsidP="00D03C61">
            <w:pPr>
              <w:spacing w:before="60" w:after="60" w:line="240" w:lineRule="auto"/>
              <w:rPr>
                <w:sz w:val="20"/>
                <w:szCs w:val="20"/>
              </w:rPr>
            </w:pPr>
            <w:r w:rsidRPr="00501C2B">
              <w:rPr>
                <w:sz w:val="20"/>
                <w:szCs w:val="20"/>
              </w:rPr>
              <w:t>4. Select User</w:t>
            </w:r>
          </w:p>
          <w:p w14:paraId="1B0DAE40" w14:textId="77777777" w:rsidR="00F722E4" w:rsidRPr="00501C2B" w:rsidRDefault="00F722E4" w:rsidP="00D03C61">
            <w:pPr>
              <w:spacing w:before="60" w:after="60" w:line="240" w:lineRule="auto"/>
              <w:rPr>
                <w:sz w:val="20"/>
                <w:szCs w:val="20"/>
              </w:rPr>
            </w:pPr>
            <w:r w:rsidRPr="00501C2B">
              <w:rPr>
                <w:sz w:val="20"/>
                <w:szCs w:val="20"/>
              </w:rPr>
              <w:t>5. Change Role.</w:t>
            </w:r>
          </w:p>
          <w:p w14:paraId="2B04A23D" w14:textId="77777777" w:rsidR="00F722E4" w:rsidRPr="00501C2B" w:rsidRDefault="00F722E4" w:rsidP="00D03C61">
            <w:pPr>
              <w:spacing w:before="60" w:after="60" w:line="240" w:lineRule="auto"/>
              <w:rPr>
                <w:sz w:val="20"/>
                <w:szCs w:val="20"/>
              </w:rPr>
            </w:pPr>
            <w:r w:rsidRPr="00501C2B">
              <w:rPr>
                <w:sz w:val="20"/>
                <w:szCs w:val="20"/>
              </w:rPr>
              <w:t>6. Check User’s Details.</w:t>
            </w:r>
          </w:p>
          <w:p w14:paraId="37CC4344" w14:textId="7BE03854" w:rsidR="00F722E4" w:rsidRPr="00501C2B" w:rsidRDefault="00F722E4" w:rsidP="00D03C61">
            <w:pPr>
              <w:spacing w:before="60" w:after="60" w:line="240" w:lineRule="auto"/>
              <w:rPr>
                <w:sz w:val="20"/>
                <w:szCs w:val="20"/>
              </w:rPr>
            </w:pPr>
            <w:r w:rsidRPr="00501C2B">
              <w:rPr>
                <w:sz w:val="20"/>
                <w:szCs w:val="20"/>
              </w:rPr>
              <w:t>7. Assert that change appeared.</w:t>
            </w:r>
          </w:p>
        </w:tc>
        <w:tc>
          <w:tcPr>
            <w:tcW w:w="1253" w:type="pct"/>
          </w:tcPr>
          <w:p w14:paraId="323D6896" w14:textId="21FA0A73" w:rsidR="00F722E4" w:rsidRPr="00501C2B" w:rsidRDefault="00F722E4" w:rsidP="00D03C61">
            <w:pPr>
              <w:spacing w:before="60" w:after="60" w:line="240" w:lineRule="auto"/>
              <w:rPr>
                <w:sz w:val="20"/>
                <w:szCs w:val="20"/>
              </w:rPr>
            </w:pPr>
            <w:r w:rsidRPr="00501C2B">
              <w:rPr>
                <w:sz w:val="20"/>
                <w:szCs w:val="20"/>
              </w:rPr>
              <w:t>User’s role is updated successfully and displays the new role in the menu.</w:t>
            </w:r>
          </w:p>
        </w:tc>
        <w:tc>
          <w:tcPr>
            <w:tcW w:w="1121" w:type="pct"/>
          </w:tcPr>
          <w:p w14:paraId="2E264CFC" w14:textId="77777777" w:rsidR="00F722E4" w:rsidRPr="00501C2B" w:rsidRDefault="00F722E4" w:rsidP="00D03C61">
            <w:pPr>
              <w:spacing w:before="60" w:after="60" w:line="240" w:lineRule="auto"/>
              <w:rPr>
                <w:sz w:val="20"/>
                <w:szCs w:val="20"/>
              </w:rPr>
            </w:pPr>
          </w:p>
        </w:tc>
      </w:tr>
    </w:tbl>
    <w:p w14:paraId="487965E2" w14:textId="77777777" w:rsidR="00501C2B" w:rsidRDefault="00501C2B">
      <w:r>
        <w:br w:type="page"/>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3"/>
        <w:gridCol w:w="1512"/>
        <w:gridCol w:w="3621"/>
        <w:gridCol w:w="2699"/>
        <w:gridCol w:w="2415"/>
      </w:tblGrid>
      <w:tr w:rsidR="00F722E4" w14:paraId="08F568F4" w14:textId="1121265A" w:rsidTr="003C2F33">
        <w:trPr>
          <w:jc w:val="center"/>
        </w:trPr>
        <w:tc>
          <w:tcPr>
            <w:tcW w:w="243" w:type="pct"/>
          </w:tcPr>
          <w:p w14:paraId="1499A3BC" w14:textId="66B4FDCC" w:rsidR="00F722E4" w:rsidRDefault="00F722E4" w:rsidP="00D557D2">
            <w:pPr>
              <w:spacing w:before="60" w:after="60" w:line="240" w:lineRule="auto"/>
            </w:pPr>
            <w:r>
              <w:lastRenderedPageBreak/>
              <w:t>4.2</w:t>
            </w:r>
          </w:p>
        </w:tc>
        <w:tc>
          <w:tcPr>
            <w:tcW w:w="702" w:type="pct"/>
          </w:tcPr>
          <w:p w14:paraId="44A1D2BC" w14:textId="3D61F6E8" w:rsidR="00F722E4" w:rsidRPr="00501C2B" w:rsidRDefault="00F722E4" w:rsidP="00D03C61">
            <w:pPr>
              <w:spacing w:before="60" w:after="60" w:line="240" w:lineRule="auto"/>
              <w:rPr>
                <w:sz w:val="20"/>
                <w:szCs w:val="20"/>
              </w:rPr>
            </w:pPr>
            <w:r w:rsidRPr="00501C2B">
              <w:rPr>
                <w:sz w:val="20"/>
                <w:szCs w:val="20"/>
              </w:rPr>
              <w:t>Administrator can view a user’s login data.</w:t>
            </w:r>
          </w:p>
        </w:tc>
        <w:tc>
          <w:tcPr>
            <w:tcW w:w="1681" w:type="pct"/>
          </w:tcPr>
          <w:p w14:paraId="10F08483" w14:textId="77777777" w:rsidR="00F722E4" w:rsidRPr="00501C2B" w:rsidRDefault="00F722E4" w:rsidP="00D03C61">
            <w:pPr>
              <w:spacing w:before="60" w:after="60" w:line="240" w:lineRule="auto"/>
              <w:rPr>
                <w:sz w:val="20"/>
                <w:szCs w:val="20"/>
              </w:rPr>
            </w:pPr>
            <w:r w:rsidRPr="00501C2B">
              <w:rPr>
                <w:sz w:val="20"/>
                <w:szCs w:val="20"/>
              </w:rPr>
              <w:t>1. Click Admin Tools</w:t>
            </w:r>
          </w:p>
          <w:p w14:paraId="457F95D4" w14:textId="77777777" w:rsidR="00F722E4" w:rsidRPr="00501C2B" w:rsidRDefault="00F722E4" w:rsidP="00D03C61">
            <w:pPr>
              <w:spacing w:before="60" w:after="60" w:line="240" w:lineRule="auto"/>
              <w:rPr>
                <w:sz w:val="20"/>
                <w:szCs w:val="20"/>
              </w:rPr>
            </w:pPr>
            <w:r w:rsidRPr="00501C2B">
              <w:rPr>
                <w:sz w:val="20"/>
                <w:szCs w:val="20"/>
              </w:rPr>
              <w:t>2. Click Login Data</w:t>
            </w:r>
          </w:p>
          <w:p w14:paraId="5969B359" w14:textId="77777777" w:rsidR="00F722E4" w:rsidRPr="00501C2B" w:rsidRDefault="00F722E4" w:rsidP="00D03C61">
            <w:pPr>
              <w:spacing w:before="60" w:after="60" w:line="240" w:lineRule="auto"/>
              <w:rPr>
                <w:sz w:val="20"/>
                <w:szCs w:val="20"/>
              </w:rPr>
            </w:pPr>
            <w:r w:rsidRPr="00501C2B">
              <w:rPr>
                <w:sz w:val="20"/>
                <w:szCs w:val="20"/>
              </w:rPr>
              <w:t>3. Select User</w:t>
            </w:r>
          </w:p>
          <w:p w14:paraId="0F1E51CA" w14:textId="136BB24D" w:rsidR="00F722E4" w:rsidRPr="00501C2B" w:rsidRDefault="00F722E4" w:rsidP="00D03C61">
            <w:pPr>
              <w:spacing w:before="60" w:after="60" w:line="240" w:lineRule="auto"/>
              <w:rPr>
                <w:sz w:val="20"/>
                <w:szCs w:val="20"/>
              </w:rPr>
            </w:pPr>
            <w:r w:rsidRPr="00501C2B">
              <w:rPr>
                <w:sz w:val="20"/>
                <w:szCs w:val="20"/>
              </w:rPr>
              <w:t>4. Assert that Login/Logout data exists.</w:t>
            </w:r>
          </w:p>
        </w:tc>
        <w:tc>
          <w:tcPr>
            <w:tcW w:w="1253" w:type="pct"/>
          </w:tcPr>
          <w:p w14:paraId="19345D8B" w14:textId="6D2ACAF3" w:rsidR="00F722E4" w:rsidRPr="00501C2B" w:rsidRDefault="00F722E4" w:rsidP="00D03C61">
            <w:pPr>
              <w:spacing w:before="60" w:after="60" w:line="240" w:lineRule="auto"/>
              <w:rPr>
                <w:sz w:val="20"/>
                <w:szCs w:val="20"/>
              </w:rPr>
            </w:pPr>
            <w:r w:rsidRPr="00501C2B">
              <w:rPr>
                <w:sz w:val="20"/>
                <w:szCs w:val="20"/>
              </w:rPr>
              <w:t>Login/Logout data exists and shows the appropriate information / details.</w:t>
            </w:r>
          </w:p>
        </w:tc>
        <w:tc>
          <w:tcPr>
            <w:tcW w:w="1121" w:type="pct"/>
          </w:tcPr>
          <w:p w14:paraId="3FC90D3C" w14:textId="77777777" w:rsidR="00F722E4" w:rsidRPr="00501C2B" w:rsidRDefault="00F722E4" w:rsidP="00D03C61">
            <w:pPr>
              <w:spacing w:before="60" w:after="60" w:line="240" w:lineRule="auto"/>
              <w:rPr>
                <w:sz w:val="20"/>
                <w:szCs w:val="20"/>
              </w:rPr>
            </w:pPr>
          </w:p>
        </w:tc>
      </w:tr>
      <w:tr w:rsidR="00F722E4" w14:paraId="34DF71FD" w14:textId="32DDE9DC" w:rsidTr="003C2F33">
        <w:trPr>
          <w:jc w:val="center"/>
        </w:trPr>
        <w:tc>
          <w:tcPr>
            <w:tcW w:w="243" w:type="pct"/>
          </w:tcPr>
          <w:p w14:paraId="49C808BF" w14:textId="4E7AF6AA" w:rsidR="00F722E4" w:rsidRDefault="00F722E4" w:rsidP="00D557D2">
            <w:pPr>
              <w:spacing w:before="60" w:after="60" w:line="240" w:lineRule="auto"/>
            </w:pPr>
            <w:r>
              <w:t>4.3</w:t>
            </w:r>
          </w:p>
        </w:tc>
        <w:tc>
          <w:tcPr>
            <w:tcW w:w="702" w:type="pct"/>
          </w:tcPr>
          <w:p w14:paraId="32D9995A" w14:textId="5374B606" w:rsidR="00F722E4" w:rsidRPr="00501C2B" w:rsidRDefault="00F722E4" w:rsidP="00D7152D">
            <w:pPr>
              <w:tabs>
                <w:tab w:val="left" w:pos="1728"/>
              </w:tabs>
              <w:spacing w:before="60" w:after="60" w:line="240" w:lineRule="auto"/>
              <w:rPr>
                <w:sz w:val="20"/>
                <w:szCs w:val="20"/>
              </w:rPr>
            </w:pPr>
            <w:r w:rsidRPr="00501C2B">
              <w:rPr>
                <w:sz w:val="20"/>
                <w:szCs w:val="20"/>
              </w:rPr>
              <w:t>Administrator can delete a user from the service</w:t>
            </w:r>
            <w:r w:rsidRPr="00501C2B">
              <w:rPr>
                <w:sz w:val="20"/>
                <w:szCs w:val="20"/>
              </w:rPr>
              <w:tab/>
            </w:r>
          </w:p>
        </w:tc>
        <w:tc>
          <w:tcPr>
            <w:tcW w:w="1681" w:type="pct"/>
          </w:tcPr>
          <w:p w14:paraId="254EB265" w14:textId="77777777" w:rsidR="00F722E4" w:rsidRPr="00501C2B" w:rsidRDefault="00F722E4" w:rsidP="00D03C61">
            <w:pPr>
              <w:spacing w:before="60" w:after="60" w:line="240" w:lineRule="auto"/>
              <w:rPr>
                <w:sz w:val="20"/>
                <w:szCs w:val="20"/>
              </w:rPr>
            </w:pPr>
            <w:r w:rsidRPr="00501C2B">
              <w:rPr>
                <w:sz w:val="20"/>
                <w:szCs w:val="20"/>
              </w:rPr>
              <w:t>1. Click Admin Tools</w:t>
            </w:r>
          </w:p>
          <w:p w14:paraId="11F9FAC1" w14:textId="77777777" w:rsidR="00F722E4" w:rsidRPr="00501C2B" w:rsidRDefault="00F722E4" w:rsidP="00D03C61">
            <w:pPr>
              <w:spacing w:before="60" w:after="60" w:line="240" w:lineRule="auto"/>
              <w:rPr>
                <w:sz w:val="20"/>
                <w:szCs w:val="20"/>
              </w:rPr>
            </w:pPr>
            <w:r w:rsidRPr="00501C2B">
              <w:rPr>
                <w:sz w:val="20"/>
                <w:szCs w:val="20"/>
              </w:rPr>
              <w:t>2. Click Manage Users</w:t>
            </w:r>
          </w:p>
          <w:p w14:paraId="5E0C81F7" w14:textId="77777777" w:rsidR="00F722E4" w:rsidRPr="00501C2B" w:rsidRDefault="00F722E4" w:rsidP="00D03C61">
            <w:pPr>
              <w:spacing w:before="60" w:after="60" w:line="240" w:lineRule="auto"/>
              <w:rPr>
                <w:sz w:val="20"/>
                <w:szCs w:val="20"/>
              </w:rPr>
            </w:pPr>
            <w:r w:rsidRPr="00501C2B">
              <w:rPr>
                <w:sz w:val="20"/>
                <w:szCs w:val="20"/>
              </w:rPr>
              <w:t>3. Select User</w:t>
            </w:r>
          </w:p>
          <w:p w14:paraId="0669294A" w14:textId="77777777" w:rsidR="00F722E4" w:rsidRPr="00501C2B" w:rsidRDefault="00F722E4" w:rsidP="00D03C61">
            <w:pPr>
              <w:spacing w:before="60" w:after="60" w:line="240" w:lineRule="auto"/>
              <w:rPr>
                <w:sz w:val="20"/>
                <w:szCs w:val="20"/>
              </w:rPr>
            </w:pPr>
            <w:r w:rsidRPr="00501C2B">
              <w:rPr>
                <w:sz w:val="20"/>
                <w:szCs w:val="20"/>
              </w:rPr>
              <w:t>4. Click Delete User</w:t>
            </w:r>
          </w:p>
          <w:p w14:paraId="5EBA1B03" w14:textId="77777777" w:rsidR="00F722E4" w:rsidRPr="00501C2B" w:rsidRDefault="00F722E4" w:rsidP="00D03C61">
            <w:pPr>
              <w:spacing w:before="60" w:after="60" w:line="240" w:lineRule="auto"/>
              <w:rPr>
                <w:sz w:val="20"/>
                <w:szCs w:val="20"/>
              </w:rPr>
            </w:pPr>
            <w:r w:rsidRPr="00501C2B">
              <w:rPr>
                <w:sz w:val="20"/>
                <w:szCs w:val="20"/>
              </w:rPr>
              <w:t>5. Confirm Delete Action</w:t>
            </w:r>
          </w:p>
          <w:p w14:paraId="60DCCF0F" w14:textId="4E8E125B" w:rsidR="00F722E4" w:rsidRPr="00501C2B" w:rsidRDefault="00F722E4" w:rsidP="00D03C61">
            <w:pPr>
              <w:spacing w:before="60" w:after="60" w:line="240" w:lineRule="auto"/>
              <w:rPr>
                <w:sz w:val="20"/>
                <w:szCs w:val="20"/>
              </w:rPr>
            </w:pPr>
            <w:r w:rsidRPr="00501C2B">
              <w:rPr>
                <w:sz w:val="20"/>
                <w:szCs w:val="20"/>
              </w:rPr>
              <w:t>6. Assert that user is no longer in user list.</w:t>
            </w:r>
          </w:p>
        </w:tc>
        <w:tc>
          <w:tcPr>
            <w:tcW w:w="1253" w:type="pct"/>
          </w:tcPr>
          <w:p w14:paraId="12006997" w14:textId="679B5B6E" w:rsidR="00F722E4" w:rsidRPr="00501C2B" w:rsidRDefault="00F722E4" w:rsidP="00D03C61">
            <w:pPr>
              <w:spacing w:before="60" w:after="60" w:line="240" w:lineRule="auto"/>
              <w:rPr>
                <w:sz w:val="20"/>
                <w:szCs w:val="20"/>
              </w:rPr>
            </w:pPr>
            <w:r w:rsidRPr="00501C2B">
              <w:rPr>
                <w:sz w:val="20"/>
                <w:szCs w:val="20"/>
              </w:rPr>
              <w:t>User is no longer listed in the list of users after delete action is performed.</w:t>
            </w:r>
          </w:p>
        </w:tc>
        <w:tc>
          <w:tcPr>
            <w:tcW w:w="1121" w:type="pct"/>
          </w:tcPr>
          <w:p w14:paraId="0661672E" w14:textId="77777777" w:rsidR="00F722E4" w:rsidRPr="00501C2B" w:rsidRDefault="00F722E4" w:rsidP="00D03C61">
            <w:pPr>
              <w:spacing w:before="60" w:after="60" w:line="240" w:lineRule="auto"/>
              <w:rPr>
                <w:sz w:val="20"/>
                <w:szCs w:val="20"/>
              </w:rPr>
            </w:pPr>
          </w:p>
        </w:tc>
      </w:tr>
      <w:tr w:rsidR="00F722E4" w14:paraId="176D59F7" w14:textId="2BDFBC26" w:rsidTr="003C2F33">
        <w:trPr>
          <w:jc w:val="center"/>
        </w:trPr>
        <w:tc>
          <w:tcPr>
            <w:tcW w:w="243" w:type="pct"/>
          </w:tcPr>
          <w:p w14:paraId="1F817CED" w14:textId="58DE3BF2" w:rsidR="00F722E4" w:rsidRDefault="00F722E4" w:rsidP="00D557D2">
            <w:pPr>
              <w:spacing w:before="60" w:after="60" w:line="240" w:lineRule="auto"/>
            </w:pPr>
            <w:r>
              <w:t>4.4</w:t>
            </w:r>
          </w:p>
        </w:tc>
        <w:tc>
          <w:tcPr>
            <w:tcW w:w="702" w:type="pct"/>
          </w:tcPr>
          <w:p w14:paraId="01EF5790" w14:textId="051D84A1" w:rsidR="00F722E4" w:rsidRPr="00501C2B" w:rsidRDefault="00F722E4" w:rsidP="00D03C61">
            <w:pPr>
              <w:spacing w:before="60" w:after="60" w:line="240" w:lineRule="auto"/>
              <w:rPr>
                <w:sz w:val="20"/>
                <w:szCs w:val="20"/>
              </w:rPr>
            </w:pPr>
            <w:r w:rsidRPr="00501C2B">
              <w:rPr>
                <w:sz w:val="20"/>
                <w:szCs w:val="20"/>
              </w:rPr>
              <w:t>Administrator can view Use Statistics</w:t>
            </w:r>
          </w:p>
        </w:tc>
        <w:tc>
          <w:tcPr>
            <w:tcW w:w="1681" w:type="pct"/>
          </w:tcPr>
          <w:p w14:paraId="6C9A3011" w14:textId="77777777" w:rsidR="00F722E4" w:rsidRPr="00501C2B" w:rsidRDefault="00F722E4" w:rsidP="00D03C61">
            <w:pPr>
              <w:spacing w:before="60" w:after="60" w:line="240" w:lineRule="auto"/>
              <w:rPr>
                <w:sz w:val="20"/>
                <w:szCs w:val="20"/>
              </w:rPr>
            </w:pPr>
            <w:r w:rsidRPr="00501C2B">
              <w:rPr>
                <w:sz w:val="20"/>
                <w:szCs w:val="20"/>
              </w:rPr>
              <w:t>1. Click Admin Tools</w:t>
            </w:r>
          </w:p>
          <w:p w14:paraId="192FE926" w14:textId="77777777" w:rsidR="00F722E4" w:rsidRPr="00501C2B" w:rsidRDefault="00F722E4" w:rsidP="00D03C61">
            <w:pPr>
              <w:spacing w:before="60" w:after="60" w:line="240" w:lineRule="auto"/>
              <w:rPr>
                <w:sz w:val="20"/>
                <w:szCs w:val="20"/>
              </w:rPr>
            </w:pPr>
            <w:r w:rsidRPr="00501C2B">
              <w:rPr>
                <w:sz w:val="20"/>
                <w:szCs w:val="20"/>
              </w:rPr>
              <w:t>2. Click Usage Statistics</w:t>
            </w:r>
          </w:p>
          <w:p w14:paraId="55FEE483" w14:textId="7CE51893" w:rsidR="00F722E4" w:rsidRPr="00501C2B" w:rsidRDefault="00F722E4" w:rsidP="00D03C61">
            <w:pPr>
              <w:spacing w:before="60" w:after="60" w:line="240" w:lineRule="auto"/>
              <w:rPr>
                <w:sz w:val="20"/>
                <w:szCs w:val="20"/>
              </w:rPr>
            </w:pPr>
            <w:r w:rsidRPr="00501C2B">
              <w:rPr>
                <w:sz w:val="20"/>
                <w:szCs w:val="20"/>
              </w:rPr>
              <w:t>3. Assert that appropriate details exist.</w:t>
            </w:r>
          </w:p>
        </w:tc>
        <w:tc>
          <w:tcPr>
            <w:tcW w:w="1253" w:type="pct"/>
          </w:tcPr>
          <w:p w14:paraId="2E914E15" w14:textId="53DD50BC" w:rsidR="00F722E4" w:rsidRPr="00501C2B" w:rsidRDefault="00F722E4" w:rsidP="00D03C61">
            <w:pPr>
              <w:spacing w:before="60" w:after="60" w:line="240" w:lineRule="auto"/>
              <w:rPr>
                <w:sz w:val="20"/>
                <w:szCs w:val="20"/>
              </w:rPr>
            </w:pPr>
            <w:r w:rsidRPr="00501C2B">
              <w:rPr>
                <w:sz w:val="20"/>
                <w:szCs w:val="20"/>
              </w:rPr>
              <w:t>Usage statistics shows the expected information.</w:t>
            </w:r>
          </w:p>
        </w:tc>
        <w:tc>
          <w:tcPr>
            <w:tcW w:w="1121" w:type="pct"/>
          </w:tcPr>
          <w:p w14:paraId="4141BF11" w14:textId="77777777" w:rsidR="00F722E4" w:rsidRPr="00501C2B" w:rsidRDefault="00F722E4" w:rsidP="00D03C61">
            <w:pPr>
              <w:spacing w:before="60" w:after="60" w:line="240" w:lineRule="auto"/>
              <w:rPr>
                <w:sz w:val="20"/>
                <w:szCs w:val="20"/>
              </w:rPr>
            </w:pPr>
          </w:p>
        </w:tc>
      </w:tr>
    </w:tbl>
    <w:p w14:paraId="36CEC68B" w14:textId="77777777" w:rsidR="00482F48" w:rsidRPr="00482F48" w:rsidRDefault="00482F48" w:rsidP="00482F48"/>
    <w:p w14:paraId="2FC2F4D7" w14:textId="22066ED8" w:rsidR="00467064" w:rsidRDefault="00467064">
      <w:r>
        <w:br w:type="page"/>
      </w:r>
    </w:p>
    <w:p w14:paraId="6BD71E58" w14:textId="32BAE280" w:rsidR="000A1068" w:rsidRDefault="00467064" w:rsidP="00467064">
      <w:pPr>
        <w:pStyle w:val="Title"/>
        <w:jc w:val="center"/>
      </w:pPr>
      <w:r>
        <w:lastRenderedPageBreak/>
        <w:t>ADDITIONAL MATERIAL</w:t>
      </w:r>
    </w:p>
    <w:p w14:paraId="48256CB6" w14:textId="2E01A144" w:rsidR="00467064" w:rsidRDefault="00467064">
      <w:r>
        <w:br w:type="page"/>
      </w:r>
    </w:p>
    <w:p w14:paraId="0F946B4C" w14:textId="6592D3C7" w:rsidR="00467064" w:rsidRDefault="00467064" w:rsidP="00467064">
      <w:pPr>
        <w:pStyle w:val="Title"/>
        <w:jc w:val="center"/>
      </w:pPr>
      <w:r>
        <w:lastRenderedPageBreak/>
        <w:t xml:space="preserve">APPENDIX A. </w:t>
      </w:r>
      <w:r w:rsidR="00651D42">
        <w:t>TEST LOGS</w:t>
      </w:r>
    </w:p>
    <w:p w14:paraId="1B704AF5" w14:textId="77777777" w:rsidR="00651D42" w:rsidRDefault="00651D42" w:rsidP="00651D42"/>
    <w:p w14:paraId="59AB678B" w14:textId="2F09F353" w:rsidR="001A331D" w:rsidRDefault="001A331D" w:rsidP="00651D42">
      <w:r>
        <w:tab/>
        <w:t xml:space="preserve">This section </w:t>
      </w:r>
      <w:r w:rsidR="00BE2824">
        <w:t xml:space="preserve">exists as a placeholder for future </w:t>
      </w:r>
      <w:r w:rsidR="00633DCB">
        <w:t xml:space="preserve">tests. As production on the project has not yet begun, no tests have been written or performed, so no logs exist. This section will be revised in future reports to include </w:t>
      </w:r>
      <w:r w:rsidR="00492654">
        <w:t>the required documentation.</w:t>
      </w:r>
    </w:p>
    <w:p w14:paraId="1FF340C7" w14:textId="0AD633EE" w:rsidR="001A331D" w:rsidRPr="001A331D" w:rsidRDefault="00651D42" w:rsidP="00B152CF">
      <w:pPr>
        <w:pStyle w:val="Heading1"/>
      </w:pPr>
      <w:bookmarkStart w:id="4" w:name="_Hlk133510434"/>
      <w:r>
        <w:t xml:space="preserve">A.1.1 Log for Test </w:t>
      </w:r>
      <w:r w:rsidR="00F6388B">
        <w:t>2.1 and 2.2</w:t>
      </w:r>
    </w:p>
    <w:p w14:paraId="41C1B88F" w14:textId="0E762841" w:rsidR="00651D42" w:rsidRDefault="00DF5DAB" w:rsidP="00DF5DAB">
      <w:pPr>
        <w:pStyle w:val="Heading2"/>
      </w:pPr>
      <w:r>
        <w:tab/>
        <w:t>Test Results</w:t>
      </w:r>
    </w:p>
    <w:p w14:paraId="797FB3CF" w14:textId="2262429D" w:rsidR="00DF5DAB" w:rsidRDefault="008B0F2E" w:rsidP="00DF5DAB">
      <w:r>
        <w:tab/>
        <w:t xml:space="preserve">Success. Captcha implementation </w:t>
      </w:r>
      <w:r w:rsidR="00FD20DA">
        <w:t>displays properly and succeeds in confirming that user is a human.</w:t>
      </w:r>
    </w:p>
    <w:p w14:paraId="331527B3" w14:textId="6E9D4B0F" w:rsidR="00FD20DA" w:rsidRDefault="00FD20DA" w:rsidP="00DF5DAB">
      <w:r>
        <w:tab/>
      </w:r>
      <w:r>
        <w:rPr>
          <w:noProof/>
        </w:rPr>
        <w:drawing>
          <wp:inline distT="0" distB="0" distL="0" distR="0" wp14:anchorId="029E078D" wp14:editId="0FACAE09">
            <wp:extent cx="5147945" cy="1896745"/>
            <wp:effectExtent l="0" t="0" r="0" b="8255"/>
            <wp:docPr id="191199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7945" cy="1896745"/>
                    </a:xfrm>
                    <a:prstGeom prst="rect">
                      <a:avLst/>
                    </a:prstGeom>
                    <a:noFill/>
                    <a:ln>
                      <a:noFill/>
                    </a:ln>
                  </pic:spPr>
                </pic:pic>
              </a:graphicData>
            </a:graphic>
          </wp:inline>
        </w:drawing>
      </w:r>
    </w:p>
    <w:p w14:paraId="4F002ECE" w14:textId="497BCC8D" w:rsidR="00E348BF" w:rsidRPr="00FD20DA" w:rsidRDefault="00DF5DAB" w:rsidP="00B152CF">
      <w:pPr>
        <w:pStyle w:val="Heading2"/>
      </w:pPr>
      <w:r>
        <w:tab/>
        <w:t>Incident Report</w:t>
      </w:r>
      <w:bookmarkEnd w:id="4"/>
    </w:p>
    <w:p w14:paraId="2DD872A8" w14:textId="72F63247" w:rsidR="00FD20DA" w:rsidRDefault="002E029D" w:rsidP="00FD20DA">
      <w:r>
        <w:tab/>
        <w:t xml:space="preserve">Detailed logs available in </w:t>
      </w:r>
      <w:hyperlink r:id="rId16" w:history="1">
        <w:r w:rsidRPr="00154B07">
          <w:rPr>
            <w:rStyle w:val="Hyperlink"/>
          </w:rPr>
          <w:t>data repository</w:t>
        </w:r>
      </w:hyperlink>
      <w:r>
        <w:t>.</w:t>
      </w:r>
    </w:p>
    <w:p w14:paraId="38412F00" w14:textId="15B06A16" w:rsidR="00BD18B3" w:rsidRPr="001A331D" w:rsidRDefault="00BD18B3" w:rsidP="00BD18B3">
      <w:pPr>
        <w:pStyle w:val="Heading1"/>
      </w:pPr>
      <w:r>
        <w:lastRenderedPageBreak/>
        <w:t>A.1.</w:t>
      </w:r>
      <w:r>
        <w:t>2</w:t>
      </w:r>
      <w:r>
        <w:t xml:space="preserve"> Log for Test </w:t>
      </w:r>
      <w:r>
        <w:t>1.1</w:t>
      </w:r>
    </w:p>
    <w:p w14:paraId="37B4DA2F" w14:textId="77777777" w:rsidR="00BD18B3" w:rsidRDefault="00BD18B3" w:rsidP="00BD18B3">
      <w:pPr>
        <w:pStyle w:val="Heading2"/>
      </w:pPr>
      <w:r>
        <w:tab/>
        <w:t>Test Results</w:t>
      </w:r>
    </w:p>
    <w:p w14:paraId="4AA93DE8" w14:textId="438D07BC" w:rsidR="00BD18B3" w:rsidRDefault="00BD18B3" w:rsidP="00BD18B3">
      <w:r>
        <w:tab/>
      </w:r>
      <w:r w:rsidR="00BE27E8">
        <w:t>Failure. Test results in failure due to absence of relevant methods.</w:t>
      </w:r>
      <w:r w:rsidR="00BE27E8">
        <w:rPr>
          <w:noProof/>
        </w:rPr>
        <w:drawing>
          <wp:inline distT="0" distB="0" distL="0" distR="0" wp14:anchorId="32FFB6E3" wp14:editId="04D0A555">
            <wp:extent cx="6849745" cy="1312545"/>
            <wp:effectExtent l="0" t="0" r="8255" b="1905"/>
            <wp:docPr id="212669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9745" cy="1312545"/>
                    </a:xfrm>
                    <a:prstGeom prst="rect">
                      <a:avLst/>
                    </a:prstGeom>
                    <a:noFill/>
                    <a:ln>
                      <a:noFill/>
                    </a:ln>
                  </pic:spPr>
                </pic:pic>
              </a:graphicData>
            </a:graphic>
          </wp:inline>
        </w:drawing>
      </w:r>
    </w:p>
    <w:p w14:paraId="59B8D14F" w14:textId="77777777" w:rsidR="00BD18B3" w:rsidRPr="00FD20DA" w:rsidRDefault="00BD18B3" w:rsidP="00BD18B3">
      <w:pPr>
        <w:pStyle w:val="Heading2"/>
      </w:pPr>
      <w:r>
        <w:tab/>
        <w:t>Incident Report</w:t>
      </w:r>
    </w:p>
    <w:p w14:paraId="3DA78A53" w14:textId="786F4A0A" w:rsidR="00BD18B3" w:rsidRDefault="002E029D" w:rsidP="00FD20DA">
      <w:r>
        <w:tab/>
      </w:r>
      <w:r w:rsidR="00154B07">
        <w:t xml:space="preserve">Detailed logs available in </w:t>
      </w:r>
      <w:hyperlink r:id="rId18" w:history="1">
        <w:r w:rsidR="00154B07" w:rsidRPr="002B5EEC">
          <w:rPr>
            <w:rStyle w:val="Hyperlink"/>
          </w:rPr>
          <w:t>data repository</w:t>
        </w:r>
      </w:hyperlink>
      <w:r w:rsidR="00154B07">
        <w:t>.</w:t>
      </w:r>
    </w:p>
    <w:p w14:paraId="0F89FB70" w14:textId="45F916F9" w:rsidR="002B5EEC" w:rsidRPr="001A331D" w:rsidRDefault="002B5EEC" w:rsidP="002B5EEC">
      <w:pPr>
        <w:pStyle w:val="Heading1"/>
      </w:pPr>
      <w:r>
        <w:t>A.1.</w:t>
      </w:r>
      <w:r>
        <w:t>3</w:t>
      </w:r>
      <w:r>
        <w:t xml:space="preserve"> Log for </w:t>
      </w:r>
      <w:r w:rsidR="00D47EF3">
        <w:t>Additional Test Materials</w:t>
      </w:r>
    </w:p>
    <w:p w14:paraId="3B7FB248" w14:textId="77777777" w:rsidR="002B5EEC" w:rsidRDefault="002B5EEC" w:rsidP="002B5EEC">
      <w:pPr>
        <w:pStyle w:val="Heading2"/>
      </w:pPr>
      <w:r>
        <w:tab/>
        <w:t>Test Results</w:t>
      </w:r>
    </w:p>
    <w:p w14:paraId="3074A648" w14:textId="75943D65" w:rsidR="00D47EF3" w:rsidRDefault="002B5EEC" w:rsidP="00D47EF3">
      <w:r>
        <w:tab/>
      </w:r>
      <w:r>
        <w:t>Success. SQL Related helper functions operate successfully</w:t>
      </w:r>
      <w:r w:rsidR="00D47EF3">
        <w:t>.</w:t>
      </w:r>
    </w:p>
    <w:p w14:paraId="3E1240E7" w14:textId="08F33164" w:rsidR="00D47EF3" w:rsidRDefault="00D47EF3" w:rsidP="00D47EF3">
      <w:pPr>
        <w:pStyle w:val="ListParagraph"/>
        <w:numPr>
          <w:ilvl w:val="0"/>
          <w:numId w:val="9"/>
        </w:numPr>
      </w:pPr>
      <w:r>
        <w:t>Authorization succeeds when presented with valid username and password.</w:t>
      </w:r>
    </w:p>
    <w:p w14:paraId="55B833CA" w14:textId="0723C47A" w:rsidR="00D47EF3" w:rsidRDefault="006B3F87" w:rsidP="00D47EF3">
      <w:pPr>
        <w:pStyle w:val="ListParagraph"/>
        <w:numPr>
          <w:ilvl w:val="0"/>
          <w:numId w:val="9"/>
        </w:numPr>
      </w:pPr>
      <w:r>
        <w:t>Database returns appropriate compendium id when presented with an account id.</w:t>
      </w:r>
    </w:p>
    <w:p w14:paraId="1FA39F11" w14:textId="49E60531" w:rsidR="002B5EEC" w:rsidRDefault="00912F3B" w:rsidP="00912F3B">
      <w:pPr>
        <w:ind w:firstLine="720"/>
      </w:pPr>
      <w:r>
        <w:rPr>
          <w:noProof/>
        </w:rPr>
        <w:drawing>
          <wp:inline distT="0" distB="0" distL="0" distR="0" wp14:anchorId="7457CFB3" wp14:editId="38D120D9">
            <wp:extent cx="4843145" cy="381000"/>
            <wp:effectExtent l="0" t="0" r="0" b="0"/>
            <wp:docPr id="593681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3145" cy="381000"/>
                    </a:xfrm>
                    <a:prstGeom prst="rect">
                      <a:avLst/>
                    </a:prstGeom>
                    <a:noFill/>
                    <a:ln>
                      <a:noFill/>
                    </a:ln>
                  </pic:spPr>
                </pic:pic>
              </a:graphicData>
            </a:graphic>
          </wp:inline>
        </w:drawing>
      </w:r>
    </w:p>
    <w:p w14:paraId="40E73E77" w14:textId="77777777" w:rsidR="002B5EEC" w:rsidRPr="00FD20DA" w:rsidRDefault="002B5EEC" w:rsidP="002B5EEC">
      <w:pPr>
        <w:pStyle w:val="Heading2"/>
      </w:pPr>
      <w:r>
        <w:tab/>
        <w:t>Incident Report</w:t>
      </w:r>
    </w:p>
    <w:p w14:paraId="025426B0" w14:textId="64B5DC3B" w:rsidR="002B5EEC" w:rsidRPr="00FD20DA" w:rsidRDefault="002B5EEC" w:rsidP="002B5EEC">
      <w:r>
        <w:tab/>
        <w:t xml:space="preserve">Detailed logs available in </w:t>
      </w:r>
      <w:hyperlink r:id="rId20" w:history="1">
        <w:r w:rsidRPr="002B5EEC">
          <w:rPr>
            <w:rStyle w:val="Hyperlink"/>
          </w:rPr>
          <w:t>data repository</w:t>
        </w:r>
      </w:hyperlink>
      <w:r>
        <w:t>.</w:t>
      </w:r>
    </w:p>
    <w:p w14:paraId="7CA926CA" w14:textId="77777777" w:rsidR="002B5EEC" w:rsidRPr="00FD20DA" w:rsidRDefault="002B5EEC" w:rsidP="00FD20DA"/>
    <w:sectPr w:rsidR="002B5EEC" w:rsidRPr="00FD20DA" w:rsidSect="00A002CA">
      <w:headerReference w:type="default" r:id="rId21"/>
      <w:footerReference w:type="even" r:id="rId22"/>
      <w:footerReference w:type="default" r:id="rId23"/>
      <w:footerReference w:type="first" r:id="rId24"/>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D7980" w14:textId="77777777" w:rsidR="00B55637" w:rsidRDefault="00B55637" w:rsidP="00E74B29">
      <w:r>
        <w:separator/>
      </w:r>
    </w:p>
  </w:endnote>
  <w:endnote w:type="continuationSeparator" w:id="0">
    <w:p w14:paraId="73A30FEA" w14:textId="77777777" w:rsidR="00B55637" w:rsidRDefault="00B55637"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06336118"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0C3F94">
      <w:rPr>
        <w:rStyle w:val="SubtleEmphasis"/>
        <w:noProof/>
      </w:rPr>
      <w:t>MtG-UCC_STD_v1.0.0.docx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32BCE" w14:textId="77777777" w:rsidR="00B55637" w:rsidRDefault="00B55637" w:rsidP="00E74B29">
      <w:r>
        <w:separator/>
      </w:r>
    </w:p>
  </w:footnote>
  <w:footnote w:type="continuationSeparator" w:id="0">
    <w:p w14:paraId="296242A6" w14:textId="77777777" w:rsidR="00B55637" w:rsidRDefault="00B55637"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54457655" w:rsidR="00AD4678" w:rsidRDefault="00000000">
    <w:pPr>
      <w:pStyle w:val="Header"/>
    </w:pPr>
    <w:fldSimple w:instr=" STYLEREF  Title  \* MERGEFORMAT ">
      <w:r w:rsidR="006B3F87">
        <w:rPr>
          <w:noProof/>
        </w:rPr>
        <w:t>APPENDIX A. TEST LOGS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6413"/>
    <w:multiLevelType w:val="hybridMultilevel"/>
    <w:tmpl w:val="D7EACEB2"/>
    <w:lvl w:ilvl="0" w:tplc="B0BEE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07E5C"/>
    <w:multiLevelType w:val="hybridMultilevel"/>
    <w:tmpl w:val="A15A7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135A7"/>
    <w:multiLevelType w:val="hybridMultilevel"/>
    <w:tmpl w:val="CC4C07CE"/>
    <w:lvl w:ilvl="0" w:tplc="50646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625D7B"/>
    <w:multiLevelType w:val="hybridMultilevel"/>
    <w:tmpl w:val="F6FA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744CA3"/>
    <w:multiLevelType w:val="hybridMultilevel"/>
    <w:tmpl w:val="A35C8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3658B0"/>
    <w:multiLevelType w:val="hybridMultilevel"/>
    <w:tmpl w:val="B1BC2068"/>
    <w:lvl w:ilvl="0" w:tplc="BA1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4"/>
  </w:num>
  <w:num w:numId="2" w16cid:durableId="608321199">
    <w:abstractNumId w:val="2"/>
  </w:num>
  <w:num w:numId="3" w16cid:durableId="1365399810">
    <w:abstractNumId w:val="8"/>
  </w:num>
  <w:num w:numId="4" w16cid:durableId="1614287610">
    <w:abstractNumId w:val="5"/>
  </w:num>
  <w:num w:numId="5" w16cid:durableId="318315533">
    <w:abstractNumId w:val="6"/>
  </w:num>
  <w:num w:numId="6" w16cid:durableId="1722366249">
    <w:abstractNumId w:val="3"/>
  </w:num>
  <w:num w:numId="7" w16cid:durableId="1714765333">
    <w:abstractNumId w:val="7"/>
  </w:num>
  <w:num w:numId="8" w16cid:durableId="760758598">
    <w:abstractNumId w:val="0"/>
  </w:num>
  <w:num w:numId="9" w16cid:durableId="138233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4731F"/>
    <w:rsid w:val="00065937"/>
    <w:rsid w:val="00086FA5"/>
    <w:rsid w:val="000A1068"/>
    <w:rsid w:val="000B5536"/>
    <w:rsid w:val="000B7DDD"/>
    <w:rsid w:val="000C3F94"/>
    <w:rsid w:val="000E4641"/>
    <w:rsid w:val="0014703D"/>
    <w:rsid w:val="00151F66"/>
    <w:rsid w:val="00154B07"/>
    <w:rsid w:val="00164CCB"/>
    <w:rsid w:val="00177F8D"/>
    <w:rsid w:val="00185F4A"/>
    <w:rsid w:val="001A331D"/>
    <w:rsid w:val="001A6F5E"/>
    <w:rsid w:val="001D19DE"/>
    <w:rsid w:val="001E6410"/>
    <w:rsid w:val="001F1454"/>
    <w:rsid w:val="002613DD"/>
    <w:rsid w:val="00261C10"/>
    <w:rsid w:val="00272810"/>
    <w:rsid w:val="00274710"/>
    <w:rsid w:val="0028380B"/>
    <w:rsid w:val="002B5EEC"/>
    <w:rsid w:val="002C7B98"/>
    <w:rsid w:val="002D2200"/>
    <w:rsid w:val="002E029D"/>
    <w:rsid w:val="002E2C91"/>
    <w:rsid w:val="002E6A63"/>
    <w:rsid w:val="00335650"/>
    <w:rsid w:val="00352B89"/>
    <w:rsid w:val="00355196"/>
    <w:rsid w:val="003C2F33"/>
    <w:rsid w:val="003D7525"/>
    <w:rsid w:val="003E449B"/>
    <w:rsid w:val="003F6AA6"/>
    <w:rsid w:val="0040564B"/>
    <w:rsid w:val="00412129"/>
    <w:rsid w:val="00416953"/>
    <w:rsid w:val="004251CF"/>
    <w:rsid w:val="00456E14"/>
    <w:rsid w:val="00460343"/>
    <w:rsid w:val="00467064"/>
    <w:rsid w:val="0048120C"/>
    <w:rsid w:val="00482F48"/>
    <w:rsid w:val="004909D9"/>
    <w:rsid w:val="00492654"/>
    <w:rsid w:val="00493ED0"/>
    <w:rsid w:val="004B517B"/>
    <w:rsid w:val="004E0E63"/>
    <w:rsid w:val="004E4A80"/>
    <w:rsid w:val="00501C2B"/>
    <w:rsid w:val="00521481"/>
    <w:rsid w:val="005B60D2"/>
    <w:rsid w:val="005F1BD3"/>
    <w:rsid w:val="00633DCB"/>
    <w:rsid w:val="00650B00"/>
    <w:rsid w:val="00651D42"/>
    <w:rsid w:val="00656AD8"/>
    <w:rsid w:val="00665110"/>
    <w:rsid w:val="006709F1"/>
    <w:rsid w:val="00674B22"/>
    <w:rsid w:val="006826F0"/>
    <w:rsid w:val="006B3F87"/>
    <w:rsid w:val="006C60E6"/>
    <w:rsid w:val="006E084B"/>
    <w:rsid w:val="0074042F"/>
    <w:rsid w:val="00753309"/>
    <w:rsid w:val="00773A59"/>
    <w:rsid w:val="007E0495"/>
    <w:rsid w:val="008304B1"/>
    <w:rsid w:val="00836D2A"/>
    <w:rsid w:val="00837914"/>
    <w:rsid w:val="00874FE7"/>
    <w:rsid w:val="0087632C"/>
    <w:rsid w:val="00887220"/>
    <w:rsid w:val="00897B7B"/>
    <w:rsid w:val="008A4E60"/>
    <w:rsid w:val="008B0F2E"/>
    <w:rsid w:val="008C0A69"/>
    <w:rsid w:val="00910532"/>
    <w:rsid w:val="00912F3B"/>
    <w:rsid w:val="009236B4"/>
    <w:rsid w:val="009310A5"/>
    <w:rsid w:val="00932CB7"/>
    <w:rsid w:val="00932E49"/>
    <w:rsid w:val="00952F7D"/>
    <w:rsid w:val="0095496A"/>
    <w:rsid w:val="00957492"/>
    <w:rsid w:val="009A38BA"/>
    <w:rsid w:val="009D1C32"/>
    <w:rsid w:val="009E0D50"/>
    <w:rsid w:val="00A002CA"/>
    <w:rsid w:val="00A121F4"/>
    <w:rsid w:val="00A260DC"/>
    <w:rsid w:val="00A3231D"/>
    <w:rsid w:val="00A6673B"/>
    <w:rsid w:val="00AA6BE4"/>
    <w:rsid w:val="00AD4678"/>
    <w:rsid w:val="00B152CF"/>
    <w:rsid w:val="00B43E11"/>
    <w:rsid w:val="00B55637"/>
    <w:rsid w:val="00BA3031"/>
    <w:rsid w:val="00BD18B3"/>
    <w:rsid w:val="00BE27E8"/>
    <w:rsid w:val="00BE2824"/>
    <w:rsid w:val="00BE715D"/>
    <w:rsid w:val="00BE7A7B"/>
    <w:rsid w:val="00C069F2"/>
    <w:rsid w:val="00C207C3"/>
    <w:rsid w:val="00C20869"/>
    <w:rsid w:val="00C3467F"/>
    <w:rsid w:val="00C41A14"/>
    <w:rsid w:val="00C755AB"/>
    <w:rsid w:val="00D02650"/>
    <w:rsid w:val="00D03C61"/>
    <w:rsid w:val="00D326DB"/>
    <w:rsid w:val="00D43125"/>
    <w:rsid w:val="00D47EF3"/>
    <w:rsid w:val="00D557D2"/>
    <w:rsid w:val="00D66A3A"/>
    <w:rsid w:val="00D7152D"/>
    <w:rsid w:val="00D725AA"/>
    <w:rsid w:val="00D7443A"/>
    <w:rsid w:val="00DF198B"/>
    <w:rsid w:val="00DF5DAB"/>
    <w:rsid w:val="00DF66BA"/>
    <w:rsid w:val="00E348BF"/>
    <w:rsid w:val="00E5668E"/>
    <w:rsid w:val="00E74B29"/>
    <w:rsid w:val="00E770FC"/>
    <w:rsid w:val="00E84037"/>
    <w:rsid w:val="00E852FB"/>
    <w:rsid w:val="00EB087D"/>
    <w:rsid w:val="00EB79AF"/>
    <w:rsid w:val="00F010B6"/>
    <w:rsid w:val="00F0386C"/>
    <w:rsid w:val="00F1352D"/>
    <w:rsid w:val="00F21947"/>
    <w:rsid w:val="00F22643"/>
    <w:rsid w:val="00F32D2C"/>
    <w:rsid w:val="00F36D41"/>
    <w:rsid w:val="00F42E56"/>
    <w:rsid w:val="00F50791"/>
    <w:rsid w:val="00F51D45"/>
    <w:rsid w:val="00F62AA3"/>
    <w:rsid w:val="00F6388B"/>
    <w:rsid w:val="00F722E4"/>
    <w:rsid w:val="00F84AD8"/>
    <w:rsid w:val="00FB2F1A"/>
    <w:rsid w:val="00FD20DA"/>
    <w:rsid w:val="00FF25A1"/>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674B22"/>
    <w:rPr>
      <w:color w:val="9454C3" w:themeColor="hyperlink"/>
      <w:u w:val="single"/>
    </w:rPr>
  </w:style>
  <w:style w:type="character" w:styleId="UnresolvedMention">
    <w:name w:val="Unresolved Mention"/>
    <w:basedOn w:val="DefaultParagraphFont"/>
    <w:uiPriority w:val="99"/>
    <w:semiHidden/>
    <w:unhideWhenUsed/>
    <w:rsid w:val="0015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hyperlink" Target="https://github.com/CSmith1998/MagicTheGathering-UnofficialCollectorsCompendium/tree/MainSite/Documentation/IEEE%20Reports/Software%20Test%20Documentations/05-24-2023/WebServiceGetTesting%2005-24-2023%20(20.5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Smith1998/MagicTheGathering-UnofficialCollectorsCompendium/tree/MainSite/Documentation/IEEE%20Reports/Software%20Test%20Documentations/05-24-2023/IdentityTesting%2005-24-2023%20(20.51)" TargetMode="External"/><Relationship Id="rId20" Type="http://schemas.openxmlformats.org/officeDocument/2006/relationships/hyperlink" Target="https://github.com/CSmith1998/MagicTheGathering-UnofficialCollectorsCompendium/tree/MainSite/Documentation/IEEE%20Reports/Software%20Test%20Documentations/05-24-2023/HelpMethodTesting%2005-24-2023%20(23.0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customXml/itemProps2.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4.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12</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2023-05-27T03:27:00Z</dcterms:created>
  <dcterms:modified xsi:type="dcterms:W3CDTF">2023-05-27T03:52:00Z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