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A66AC" w:themeColor="accent1"/>
        </w:rPr>
        <w:id w:val="815454641"/>
        <w:docPartObj>
          <w:docPartGallery w:val="Cover Pages"/>
          <w:docPartUnique/>
        </w:docPartObj>
      </w:sdtPr>
      <w:sdtEndPr>
        <w:rPr>
          <w:rStyle w:val="Strong"/>
          <w:b/>
          <w:bCs/>
          <w:color w:val="auto"/>
        </w:rPr>
      </w:sdtEndPr>
      <w:sdtContent>
        <w:p w14:paraId="124E4F1D" w14:textId="77777777" w:rsidR="00A002CA" w:rsidRDefault="00A002CA" w:rsidP="00A002CA">
          <w:pPr>
            <w:pStyle w:val="NoSpacing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703817A5" wp14:editId="32F01765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13DCBAC" w14:textId="3F362231" w:rsidR="00A002CA" w:rsidRDefault="00A002CA" w:rsidP="00A002CA">
          <w:pPr>
            <w:pStyle w:val="NoSpacing"/>
            <w:pBdr>
              <w:top w:val="single" w:sz="6" w:space="6" w:color="4A66AC" w:themeColor="accent1"/>
              <w:bottom w:val="single" w:sz="6" w:space="6" w:color="4A66AC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A66AC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A66AC" w:themeColor="accent1"/>
              <w:sz w:val="80"/>
              <w:szCs w:val="80"/>
            </w:rPr>
            <w:t xml:space="preserve">[ Document </w:t>
          </w:r>
          <w:proofErr w:type="gramStart"/>
          <w:r>
            <w:rPr>
              <w:rFonts w:asciiTheme="majorHAnsi" w:eastAsiaTheme="majorEastAsia" w:hAnsiTheme="majorHAnsi" w:cstheme="majorBidi"/>
              <w:caps/>
              <w:color w:val="4A66AC" w:themeColor="accent1"/>
              <w:sz w:val="80"/>
              <w:szCs w:val="80"/>
            </w:rPr>
            <w:t>Name ]</w:t>
          </w:r>
          <w:proofErr w:type="gramEnd"/>
        </w:p>
        <w:p w14:paraId="1ABB71E9" w14:textId="77777777" w:rsidR="00A002CA" w:rsidRDefault="00A002CA" w:rsidP="00A002CA">
          <w:pPr>
            <w:pStyle w:val="Heading1"/>
            <w:jc w:val="center"/>
          </w:pPr>
          <w:r>
            <w:t>Magic: The Gathering™ - Unofficial Collector’s Compendium</w:t>
          </w:r>
        </w:p>
        <w:p w14:paraId="240DA4C1" w14:textId="77777777" w:rsidR="00A002CA" w:rsidRDefault="00A002CA" w:rsidP="00A002CA">
          <w:pPr>
            <w:pStyle w:val="NoSpacing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3FBE3A4F" wp14:editId="7FCFC083">
                <wp:extent cx="758952" cy="478932"/>
                <wp:effectExtent l="0" t="0" r="3175" b="0"/>
                <wp:docPr id="144" name="Picture 45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Icon&#10;&#10;Description automatically generated with medium confidence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7640ED" w14:textId="77777777" w:rsidR="00A002CA" w:rsidRDefault="00A002CA" w:rsidP="00A002CA">
          <w:pPr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95D4B" wp14:editId="481D024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6568440</wp:posOffset>
                    </wp:positionV>
                    <wp:extent cx="6553200" cy="2142490"/>
                    <wp:effectExtent l="0" t="0" r="0" b="1016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142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A5718" w14:textId="1FBCDBD7" w:rsidR="00A002CA" w:rsidRPr="00B55A5D" w:rsidRDefault="00A002CA" w:rsidP="00A002CA">
                                <w:pPr>
                                  <w:pStyle w:val="NoSpacing"/>
                                  <w:spacing w:after="40" w:line="720" w:lineRule="auto"/>
                                  <w:jc w:val="center"/>
                                  <w:rPr>
                                    <w:rStyle w:val="SubtleEmphasis"/>
                                  </w:rPr>
                                </w:pPr>
                                <w:r w:rsidRPr="00B55A5D">
                                  <w:rPr>
                                    <w:rStyle w:val="SubtleEmphasis"/>
                                  </w:rPr>
                                  <w:t xml:space="preserve">Version: </w:t>
                                </w:r>
                                <w:r>
                                  <w:rPr>
                                    <w:rStyle w:val="SubtleEmphasis"/>
                                  </w:rPr>
                                  <w:t xml:space="preserve">[ Version </w:t>
                                </w:r>
                                <w:proofErr w:type="gramStart"/>
                                <w:r>
                                  <w:rPr>
                                    <w:rStyle w:val="SubtleEmphasis"/>
                                  </w:rPr>
                                  <w:t>Here ]</w:t>
                                </w:r>
                                <w:proofErr w:type="gramEnd"/>
                              </w:p>
                              <w:p w14:paraId="143C0DC9" w14:textId="05731DD5" w:rsidR="00A002CA" w:rsidRPr="00B55A5D" w:rsidRDefault="00A002CA" w:rsidP="00A002CA">
                                <w:pPr>
                                  <w:pStyle w:val="NoSpacing"/>
                                  <w:spacing w:after="40" w:line="720" w:lineRule="auto"/>
                                  <w:jc w:val="center"/>
                                  <w:rPr>
                                    <w:rStyle w:val="SubtleEmphasis"/>
                                  </w:rPr>
                                </w:pPr>
                                <w:r w:rsidRPr="00B55A5D">
                                  <w:rPr>
                                    <w:rStyle w:val="SubtleEmphasis"/>
                                  </w:rPr>
                                  <w:t xml:space="preserve">Written: </w:t>
                                </w:r>
                                <w:r>
                                  <w:rPr>
                                    <w:rStyle w:val="SubtleEmphasis"/>
                                  </w:rPr>
                                  <w:t xml:space="preserve">[ Date </w:t>
                                </w:r>
                                <w:proofErr w:type="gramStart"/>
                                <w:r>
                                  <w:rPr>
                                    <w:rStyle w:val="SubtleEmphasis"/>
                                  </w:rPr>
                                  <w:t>Here ]</w:t>
                                </w:r>
                                <w:proofErr w:type="gramEnd"/>
                              </w:p>
                              <w:p w14:paraId="5EE9983B" w14:textId="77777777" w:rsidR="00A002CA" w:rsidRPr="00B55A5D" w:rsidRDefault="00A002CA" w:rsidP="00A002CA">
                                <w:pPr>
                                  <w:pStyle w:val="NoSpacing"/>
                                  <w:spacing w:after="40" w:line="720" w:lineRule="auto"/>
                                  <w:jc w:val="center"/>
                                  <w:rPr>
                                    <w:rStyle w:val="SubtleEmphasis"/>
                                  </w:rPr>
                                </w:pPr>
                                <w:r w:rsidRPr="00B55A5D">
                                  <w:rPr>
                                    <w:rStyle w:val="SubtleEmphasis"/>
                                  </w:rPr>
                                  <w:t xml:space="preserve">[ Location of Electronic Version of </w:t>
                                </w:r>
                                <w:proofErr w:type="gramStart"/>
                                <w:r w:rsidRPr="00B55A5D">
                                  <w:rPr>
                                    <w:rStyle w:val="SubtleEmphasis"/>
                                  </w:rPr>
                                  <w:t>File ]</w:t>
                                </w:r>
                                <w:proofErr w:type="gramEnd"/>
                                <w:r w:rsidRPr="00B55A5D">
                                  <w:rPr>
                                    <w:rStyle w:val="SubtleEmphasis"/>
                                  </w:rPr>
                                  <w:t xml:space="preserve"> TBD</w:t>
                                </w:r>
                              </w:p>
                              <w:p w14:paraId="428202D3" w14:textId="77777777" w:rsidR="00A002CA" w:rsidRPr="00B55A5D" w:rsidRDefault="00A002CA" w:rsidP="00A002CA">
                                <w:pPr>
                                  <w:pStyle w:val="NoSpacing"/>
                                  <w:spacing w:after="40" w:line="720" w:lineRule="auto"/>
                                  <w:jc w:val="center"/>
                                  <w:rPr>
                                    <w:rStyle w:val="SubtleEmphasis"/>
                                  </w:rPr>
                                </w:pPr>
                                <w:r w:rsidRPr="00B55A5D">
                                  <w:rPr>
                                    <w:rStyle w:val="SubtleEmphasis"/>
                                  </w:rPr>
                                  <w:t>Pittsburgh Technical College</w:t>
                                </w:r>
                              </w:p>
                              <w:p w14:paraId="10B32801" w14:textId="77777777" w:rsidR="00A002CA" w:rsidRDefault="00A002CA" w:rsidP="00A002CA">
                                <w:pPr>
                                  <w:pStyle w:val="NoSpacing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</w:p>
                              <w:p w14:paraId="44126F8D" w14:textId="77777777" w:rsidR="00A002CA" w:rsidRDefault="00A002CA" w:rsidP="00A002CA">
                                <w:pPr>
                                  <w:pStyle w:val="NoSpacing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95D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64.8pt;margin-top:517.2pt;width:516pt;height:168.7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" filled="f" stroked="f" strokeweight=".5pt">
                    <v:textbox inset="0,0,0,0">
                      <w:txbxContent>
                        <w:p w14:paraId="568A5718" w14:textId="1FBCDBD7" w:rsidR="00A002CA" w:rsidRPr="00B55A5D" w:rsidRDefault="00A002CA" w:rsidP="00A002CA">
                          <w:pPr>
                            <w:pStyle w:val="NoSpacing"/>
                            <w:spacing w:after="40" w:line="720" w:lineRule="auto"/>
                            <w:jc w:val="center"/>
                            <w:rPr>
                              <w:rStyle w:val="SubtleEmphasis"/>
                            </w:rPr>
                          </w:pPr>
                          <w:r w:rsidRPr="00B55A5D">
                            <w:rPr>
                              <w:rStyle w:val="SubtleEmphasis"/>
                            </w:rPr>
                            <w:t xml:space="preserve">Version: </w:t>
                          </w:r>
                          <w:r>
                            <w:rPr>
                              <w:rStyle w:val="SubtleEmphasis"/>
                            </w:rPr>
                            <w:t xml:space="preserve">[ Version </w:t>
                          </w:r>
                          <w:proofErr w:type="gramStart"/>
                          <w:r>
                            <w:rPr>
                              <w:rStyle w:val="SubtleEmphasis"/>
                            </w:rPr>
                            <w:t>Here ]</w:t>
                          </w:r>
                          <w:proofErr w:type="gramEnd"/>
                        </w:p>
                        <w:p w14:paraId="143C0DC9" w14:textId="05731DD5" w:rsidR="00A002CA" w:rsidRPr="00B55A5D" w:rsidRDefault="00A002CA" w:rsidP="00A002CA">
                          <w:pPr>
                            <w:pStyle w:val="NoSpacing"/>
                            <w:spacing w:after="40" w:line="720" w:lineRule="auto"/>
                            <w:jc w:val="center"/>
                            <w:rPr>
                              <w:rStyle w:val="SubtleEmphasis"/>
                            </w:rPr>
                          </w:pPr>
                          <w:r w:rsidRPr="00B55A5D">
                            <w:rPr>
                              <w:rStyle w:val="SubtleEmphasis"/>
                            </w:rPr>
                            <w:t xml:space="preserve">Written: </w:t>
                          </w:r>
                          <w:r>
                            <w:rPr>
                              <w:rStyle w:val="SubtleEmphasis"/>
                            </w:rPr>
                            <w:t xml:space="preserve">[ Date </w:t>
                          </w:r>
                          <w:proofErr w:type="gramStart"/>
                          <w:r>
                            <w:rPr>
                              <w:rStyle w:val="SubtleEmphasis"/>
                            </w:rPr>
                            <w:t>Here ]</w:t>
                          </w:r>
                          <w:proofErr w:type="gramEnd"/>
                        </w:p>
                        <w:p w14:paraId="5EE9983B" w14:textId="77777777" w:rsidR="00A002CA" w:rsidRPr="00B55A5D" w:rsidRDefault="00A002CA" w:rsidP="00A002CA">
                          <w:pPr>
                            <w:pStyle w:val="NoSpacing"/>
                            <w:spacing w:after="40" w:line="720" w:lineRule="auto"/>
                            <w:jc w:val="center"/>
                            <w:rPr>
                              <w:rStyle w:val="SubtleEmphasis"/>
                            </w:rPr>
                          </w:pPr>
                          <w:r w:rsidRPr="00B55A5D">
                            <w:rPr>
                              <w:rStyle w:val="SubtleEmphasis"/>
                            </w:rPr>
                            <w:t xml:space="preserve">[ Location of Electronic Version of </w:t>
                          </w:r>
                          <w:proofErr w:type="gramStart"/>
                          <w:r w:rsidRPr="00B55A5D">
                            <w:rPr>
                              <w:rStyle w:val="SubtleEmphasis"/>
                            </w:rPr>
                            <w:t>File ]</w:t>
                          </w:r>
                          <w:proofErr w:type="gramEnd"/>
                          <w:r w:rsidRPr="00B55A5D">
                            <w:rPr>
                              <w:rStyle w:val="SubtleEmphasis"/>
                            </w:rPr>
                            <w:t xml:space="preserve"> TBD</w:t>
                          </w:r>
                        </w:p>
                        <w:p w14:paraId="428202D3" w14:textId="77777777" w:rsidR="00A002CA" w:rsidRPr="00B55A5D" w:rsidRDefault="00A002CA" w:rsidP="00A002CA">
                          <w:pPr>
                            <w:pStyle w:val="NoSpacing"/>
                            <w:spacing w:after="40" w:line="720" w:lineRule="auto"/>
                            <w:jc w:val="center"/>
                            <w:rPr>
                              <w:rStyle w:val="SubtleEmphasis"/>
                            </w:rPr>
                          </w:pPr>
                          <w:r w:rsidRPr="00B55A5D">
                            <w:rPr>
                              <w:rStyle w:val="SubtleEmphasis"/>
                            </w:rPr>
                            <w:t>Pittsburgh Technical College</w:t>
                          </w:r>
                        </w:p>
                        <w:p w14:paraId="10B32801" w14:textId="77777777" w:rsidR="00A002CA" w:rsidRDefault="00A002CA" w:rsidP="00A002CA">
                          <w:pPr>
                            <w:pStyle w:val="NoSpacing"/>
                            <w:jc w:val="center"/>
                            <w:rPr>
                              <w:color w:val="4A66AC" w:themeColor="accent1"/>
                            </w:rPr>
                          </w:pPr>
                        </w:p>
                        <w:p w14:paraId="44126F8D" w14:textId="77777777" w:rsidR="00A002CA" w:rsidRDefault="00A002CA" w:rsidP="00A002CA">
                          <w:pPr>
                            <w:pStyle w:val="NoSpacing"/>
                            <w:jc w:val="center"/>
                            <w:rPr>
                              <w:color w:val="4A66AC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4A66AC" w:themeColor="accent1"/>
            </w:rPr>
            <w:br w:type="page"/>
          </w:r>
        </w:p>
        <w:p w14:paraId="65A5A281" w14:textId="77777777" w:rsidR="00A002CA" w:rsidRPr="000205F3" w:rsidRDefault="00A002CA" w:rsidP="00A002CA">
          <w:pPr>
            <w:pStyle w:val="NoSpacing"/>
            <w:spacing w:before="480"/>
            <w:jc w:val="center"/>
            <w:rPr>
              <w:color w:val="4A66AC" w:themeColor="accent1"/>
            </w:rPr>
          </w:pPr>
        </w:p>
      </w:sdtContent>
    </w:sdt>
    <w:p w14:paraId="1E5829F9" w14:textId="77777777" w:rsidR="00A002CA" w:rsidRDefault="00A002CA" w:rsidP="00A002CA">
      <w:pPr>
        <w:pStyle w:val="Title"/>
        <w:jc w:val="center"/>
      </w:pPr>
      <w:r>
        <w:t>REVISIONS</w:t>
      </w:r>
    </w:p>
    <w:p w14:paraId="374EF9A5" w14:textId="77777777" w:rsidR="00A002CA" w:rsidRDefault="00A002CA" w:rsidP="00A002CA">
      <w:r>
        <w:br w:type="page"/>
      </w:r>
    </w:p>
    <w:p w14:paraId="6BCBEDA7" w14:textId="77777777" w:rsidR="00A002CA" w:rsidRDefault="00A002CA" w:rsidP="00A002CA">
      <w:pPr>
        <w:pStyle w:val="Title"/>
        <w:jc w:val="center"/>
      </w:pPr>
      <w:r>
        <w:lastRenderedPageBreak/>
        <w:t>TABLE OF CONTENTS</w:t>
      </w:r>
    </w:p>
    <w:p w14:paraId="09692126" w14:textId="77777777" w:rsidR="00A002CA" w:rsidRDefault="00A002CA" w:rsidP="00A002CA"/>
    <w:p w14:paraId="21295D7D" w14:textId="77777777" w:rsidR="00A002CA" w:rsidRDefault="00A002CA" w:rsidP="00A002CA">
      <w:pPr>
        <w:pStyle w:val="Heading1"/>
      </w:pPr>
      <w:r>
        <w:t>Index</w:t>
      </w:r>
    </w:p>
    <w:p w14:paraId="4AF43E1B" w14:textId="77777777" w:rsidR="00A002CA" w:rsidRDefault="00A002CA" w:rsidP="00A002CA">
      <w:pPr>
        <w:pStyle w:val="ListParagraph"/>
        <w:numPr>
          <w:ilvl w:val="0"/>
          <w:numId w:val="3"/>
        </w:numPr>
        <w:tabs>
          <w:tab w:val="left" w:leader="dot" w:pos="9360"/>
        </w:tabs>
      </w:pPr>
      <w:r>
        <w:t>Introduction</w:t>
      </w:r>
      <w:r>
        <w:tab/>
        <w:t>3</w:t>
      </w:r>
    </w:p>
    <w:p w14:paraId="16FF6668" w14:textId="77777777" w:rsidR="00A002CA" w:rsidRDefault="00A002CA" w:rsidP="00A002CA">
      <w:r>
        <w:br w:type="page"/>
      </w:r>
    </w:p>
    <w:p w14:paraId="5F085A07" w14:textId="77777777" w:rsidR="00A002CA" w:rsidRDefault="00A002CA" w:rsidP="00A002CA">
      <w:pPr>
        <w:pStyle w:val="Title"/>
        <w:jc w:val="center"/>
      </w:pPr>
      <w:r>
        <w:lastRenderedPageBreak/>
        <w:t>INTRODUCTION</w:t>
      </w:r>
    </w:p>
    <w:p w14:paraId="5E72ABDD" w14:textId="77777777" w:rsidR="00A002CA" w:rsidRPr="0074042F" w:rsidRDefault="00A002CA" w:rsidP="00A002CA"/>
    <w:p w14:paraId="0F1EA2EA" w14:textId="77777777" w:rsidR="0074042F" w:rsidRPr="00A002CA" w:rsidRDefault="0074042F" w:rsidP="00A002CA"/>
    <w:sectPr w:rsidR="0074042F" w:rsidRPr="00A002CA" w:rsidSect="00A002CA"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3F7A" w14:textId="77777777" w:rsidR="00F22643" w:rsidRDefault="00F22643" w:rsidP="00E74B29">
      <w:r>
        <w:separator/>
      </w:r>
    </w:p>
  </w:endnote>
  <w:endnote w:type="continuationSeparator" w:id="0">
    <w:p w14:paraId="4352EDF6" w14:textId="77777777" w:rsidR="00F22643" w:rsidRDefault="00F22643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Content>
      <w:p w14:paraId="62880C74" w14:textId="24EBF781" w:rsidR="00E74B29" w:rsidRDefault="00E74B29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261C10">
          <w:rPr>
            <w:rStyle w:val="PageNumber"/>
          </w:rPr>
          <w:fldChar w:fldCharType="separate"/>
        </w:r>
        <w:r w:rsidR="00261C1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52AF36" w14:textId="77777777" w:rsidR="00E74B29" w:rsidRDefault="00E74B29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669C" w14:textId="2E5ACD18" w:rsidR="00E74B29" w:rsidRPr="00A6673B" w:rsidRDefault="00AD4678" w:rsidP="00A6673B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right" w:pos="10800"/>
      </w:tabs>
      <w:rPr>
        <w:b w:val="0"/>
        <w:bCs/>
      </w:rPr>
    </w:pPr>
    <w:sdt>
      <w:sdtPr>
        <w:rPr>
          <w:b w:val="0"/>
        </w:rPr>
        <w:id w:val="1410423852"/>
        <w:docPartObj>
          <w:docPartGallery w:val="Page Numbers (Bottom of Page)"/>
          <w:docPartUnique/>
        </w:docPartObj>
      </w:sdtPr>
      <w:sdtEndPr>
        <w:rPr>
          <w:b/>
          <w:color w:val="7F7F7F" w:themeColor="background1" w:themeShade="7F"/>
          <w:spacing w:val="60"/>
        </w:rPr>
      </w:sdtEndPr>
      <w:sdtContent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 w:rsidR="00A6673B">
      <w:rPr>
        <w:color w:val="7F7F7F" w:themeColor="background1" w:themeShade="7F"/>
        <w:spacing w:val="60"/>
      </w:rPr>
      <w:tab/>
    </w:r>
    <w:r w:rsidR="00A002CA" w:rsidRPr="00A002CA">
      <w:rPr>
        <w:rStyle w:val="SubtleEmphasis"/>
      </w:rPr>
      <w:fldChar w:fldCharType="begin"/>
    </w:r>
    <w:r w:rsidR="00A002CA" w:rsidRPr="00A002CA">
      <w:rPr>
        <w:rStyle w:val="SubtleEmphasis"/>
      </w:rPr>
      <w:instrText xml:space="preserve"> FILENAME   \* MERGEFORMAT </w:instrText>
    </w:r>
    <w:r w:rsidR="00A002CA" w:rsidRPr="00A002CA">
      <w:rPr>
        <w:rStyle w:val="SubtleEmphasis"/>
      </w:rPr>
      <w:fldChar w:fldCharType="separate"/>
    </w:r>
    <w:r w:rsidR="00A002CA" w:rsidRPr="00A002CA">
      <w:rPr>
        <w:rStyle w:val="SubtleEmphasis"/>
      </w:rPr>
      <w:t>IEEE Document Template.docx</w:t>
    </w:r>
    <w:r w:rsidR="00A002CA" w:rsidRPr="00A002CA">
      <w:rPr>
        <w:rStyle w:val="SubtleEmphasi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2494" w14:textId="5D220B69" w:rsidR="004E0E63" w:rsidRDefault="004E0E63" w:rsidP="00897B7B">
    <w:pPr>
      <w:pStyle w:val="Footer"/>
      <w:pBdr>
        <w:top w:val="single" w:sz="4" w:space="0" w:color="4A66AC" w:themeColor="accent1"/>
      </w:pBdr>
      <w:tabs>
        <w:tab w:val="clear" w:pos="4680"/>
        <w:tab w:val="clear" w:pos="9360"/>
      </w:tabs>
      <w:spacing w:before="360" w:line="240" w:lineRule="auto"/>
      <w:contextualSpacing/>
      <w:rPr>
        <w:noProof/>
        <w:color w:val="404040" w:themeColor="text1" w:themeTint="BF"/>
      </w:rPr>
    </w:pPr>
  </w:p>
  <w:p w14:paraId="1BF1FE8F" w14:textId="320DEBB3" w:rsidR="00D326DB" w:rsidRPr="004E0E63" w:rsidRDefault="00897B7B" w:rsidP="004E0E63">
    <w:pPr>
      <w:pStyle w:val="Footer"/>
    </w:pPr>
    <w:r>
      <w:rPr>
        <w:rStyle w:val="SubtleEmphasis"/>
      </w:rPr>
      <w:t>Caine Smith</w:t>
    </w:r>
    <w:r w:rsidR="004E0E63">
      <w:ptab w:relativeTo="margin" w:alignment="center" w:leader="none"/>
    </w:r>
    <w:r w:rsidRPr="00897B7B">
      <w:rPr>
        <w:rStyle w:val="SubtleEmphasis"/>
      </w:rPr>
      <w:t>Programming Enterprise Applications</w:t>
    </w:r>
    <w:r w:rsidR="004E0E63">
      <w:ptab w:relativeTo="margin" w:alignment="right" w:leader="none"/>
    </w:r>
    <w:r w:rsidRPr="00897B7B">
      <w:rPr>
        <w:rStyle w:val="SubtleEmphasis"/>
      </w:rPr>
      <w:fldChar w:fldCharType="begin"/>
    </w:r>
    <w:r w:rsidRPr="00897B7B">
      <w:rPr>
        <w:rStyle w:val="SubtleEmphasis"/>
      </w:rPr>
      <w:instrText xml:space="preserve"> FILENAME \* MERGEFORMAT </w:instrText>
    </w:r>
    <w:r w:rsidRPr="00897B7B">
      <w:rPr>
        <w:rStyle w:val="SubtleEmphasis"/>
      </w:rPr>
      <w:fldChar w:fldCharType="separate"/>
    </w:r>
    <w:r w:rsidR="002C7B98">
      <w:rPr>
        <w:rStyle w:val="SubtleEmphasis"/>
        <w:noProof/>
      </w:rPr>
      <w:t>IEEE Document Template.docx</w:t>
    </w:r>
    <w:r w:rsidRPr="00897B7B">
      <w:rPr>
        <w:rStyle w:val="SubtleEmphasi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ED67" w14:textId="77777777" w:rsidR="00F22643" w:rsidRDefault="00F22643" w:rsidP="00E74B29">
      <w:r>
        <w:separator/>
      </w:r>
    </w:p>
  </w:footnote>
  <w:footnote w:type="continuationSeparator" w:id="0">
    <w:p w14:paraId="447E72D3" w14:textId="77777777" w:rsidR="00F22643" w:rsidRDefault="00F22643" w:rsidP="00E74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337E" w14:textId="3B2BCC25" w:rsidR="00AD4678" w:rsidRDefault="00261C10">
    <w:pPr>
      <w:pStyle w:val="Header"/>
    </w:pPr>
    <w:fldSimple w:instr=" STYLEREF  Title  \* MERGEFORMAT ">
      <w:r w:rsidR="00A002CA">
        <w:rPr>
          <w:noProof/>
        </w:rPr>
        <w:t>TABLE OF CONTENTS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79E"/>
    <w:multiLevelType w:val="hybridMultilevel"/>
    <w:tmpl w:val="017C5F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C1B3A"/>
    <w:multiLevelType w:val="hybridMultilevel"/>
    <w:tmpl w:val="834090A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9450866">
    <w:abstractNumId w:val="1"/>
  </w:num>
  <w:num w:numId="2" w16cid:durableId="608321199">
    <w:abstractNumId w:val="0"/>
  </w:num>
  <w:num w:numId="3" w16cid:durableId="1365399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31"/>
    <w:rsid w:val="00086FA5"/>
    <w:rsid w:val="000B7DDD"/>
    <w:rsid w:val="000E4641"/>
    <w:rsid w:val="00151F66"/>
    <w:rsid w:val="00177F8D"/>
    <w:rsid w:val="00185F4A"/>
    <w:rsid w:val="002613DD"/>
    <w:rsid w:val="00261C10"/>
    <w:rsid w:val="00274710"/>
    <w:rsid w:val="002C7B98"/>
    <w:rsid w:val="002D2200"/>
    <w:rsid w:val="002E2C91"/>
    <w:rsid w:val="00335650"/>
    <w:rsid w:val="0040564B"/>
    <w:rsid w:val="00412129"/>
    <w:rsid w:val="00456E14"/>
    <w:rsid w:val="0048120C"/>
    <w:rsid w:val="004909D9"/>
    <w:rsid w:val="00493ED0"/>
    <w:rsid w:val="004E0E63"/>
    <w:rsid w:val="00521481"/>
    <w:rsid w:val="00665110"/>
    <w:rsid w:val="006709F1"/>
    <w:rsid w:val="006C60E6"/>
    <w:rsid w:val="0074042F"/>
    <w:rsid w:val="008304B1"/>
    <w:rsid w:val="00837914"/>
    <w:rsid w:val="00874FE7"/>
    <w:rsid w:val="00897B7B"/>
    <w:rsid w:val="00952F7D"/>
    <w:rsid w:val="0095496A"/>
    <w:rsid w:val="009A38BA"/>
    <w:rsid w:val="00A002CA"/>
    <w:rsid w:val="00A6673B"/>
    <w:rsid w:val="00AD4678"/>
    <w:rsid w:val="00B43E11"/>
    <w:rsid w:val="00BA3031"/>
    <w:rsid w:val="00BE7A7B"/>
    <w:rsid w:val="00C755AB"/>
    <w:rsid w:val="00D326DB"/>
    <w:rsid w:val="00D43125"/>
    <w:rsid w:val="00D66A3A"/>
    <w:rsid w:val="00DF198B"/>
    <w:rsid w:val="00E74B29"/>
    <w:rsid w:val="00F010B6"/>
    <w:rsid w:val="00F21947"/>
    <w:rsid w:val="00F22643"/>
    <w:rsid w:val="00F50791"/>
    <w:rsid w:val="00F62AA3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D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710"/>
  </w:style>
  <w:style w:type="paragraph" w:styleId="Heading1">
    <w:name w:val="heading 1"/>
    <w:basedOn w:val="Normal"/>
    <w:next w:val="Normal"/>
    <w:link w:val="Heading1Char"/>
    <w:uiPriority w:val="9"/>
    <w:qFormat/>
    <w:rsid w:val="00274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7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7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47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4710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4710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710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4710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customStyle="1" w:styleId="Text">
    <w:name w:val="Text"/>
    <w:basedOn w:val="Normal"/>
    <w:uiPriority w:val="5"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A66AC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A66AC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9"/>
    <w:rsid w:val="00274710"/>
    <w:rPr>
      <w:rFonts w:asciiTheme="majorHAnsi" w:eastAsiaTheme="majorEastAsia" w:hAnsiTheme="majorHAnsi" w:cstheme="majorBidi"/>
      <w:color w:val="243255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2747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4710"/>
    <w:rPr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1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10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710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710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710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10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710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74710"/>
    <w:rPr>
      <w:b/>
      <w:bCs/>
    </w:rPr>
  </w:style>
  <w:style w:type="character" w:styleId="Emphasis">
    <w:name w:val="Emphasis"/>
    <w:basedOn w:val="DefaultParagraphFont"/>
    <w:uiPriority w:val="20"/>
    <w:qFormat/>
    <w:rsid w:val="00274710"/>
    <w:rPr>
      <w:i/>
      <w:iCs/>
    </w:rPr>
  </w:style>
  <w:style w:type="paragraph" w:styleId="NoSpacing">
    <w:name w:val="No Spacing"/>
    <w:link w:val="NoSpacingChar"/>
    <w:uiPriority w:val="1"/>
    <w:qFormat/>
    <w:rsid w:val="00274710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10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10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27471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74710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274710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74710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47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71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B7DDD"/>
  </w:style>
  <w:style w:type="paragraph" w:styleId="ListParagraph">
    <w:name w:val="List Paragraph"/>
    <w:basedOn w:val="Normal"/>
    <w:uiPriority w:val="34"/>
    <w:qFormat/>
    <w:rsid w:val="002E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o\AppData\Roaming\Microsoft\Templates\Modern%20student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862910-14DD-4C84-A9D5-C655B98E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report.dotx</Template>
  <TotalTime>0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2023-04-25T04:37:00Z</dcterms:created>
  <dcterms:modified xsi:type="dcterms:W3CDTF">2023-04-25T09:11:00Z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